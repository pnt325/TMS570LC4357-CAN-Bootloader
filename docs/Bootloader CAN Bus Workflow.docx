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imSun" w:eastAsia="SimSun" w:hAnsi="SimSun"/>
          <w:sz w:val="21"/>
        </w:rPr>
        <w:id w:val="147465998"/>
        <w15:color w:val="DBDBDB"/>
        <w:docPartObj>
          <w:docPartGallery w:val="Table of Contents"/>
          <w:docPartUnique/>
        </w:docPartObj>
      </w:sdtPr>
      <w:sdtContent>
        <w:p w14:paraId="4A3B38D2" w14:textId="77777777" w:rsidR="0091433C" w:rsidRDefault="00D1223B">
          <w:pPr>
            <w:spacing w:before="0" w:after="0"/>
            <w:jc w:val="center"/>
          </w:pPr>
          <w:r>
            <w:rPr>
              <w:rFonts w:eastAsia="SimSun" w:cs="Arial"/>
              <w:b/>
              <w:bCs/>
              <w:sz w:val="22"/>
              <w:szCs w:val="22"/>
              <w:lang w:val="en-US"/>
            </w:rPr>
            <w:t>Table of Contents</w:t>
          </w:r>
        </w:p>
        <w:p w14:paraId="06F79358" w14:textId="6DA875D1" w:rsidR="00D7658B" w:rsidRDefault="00D1223B">
          <w:pPr>
            <w:pStyle w:val="TOC2"/>
            <w:tabs>
              <w:tab w:val="left" w:pos="11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31848973" w:history="1">
            <w:r w:rsidR="00D7658B" w:rsidRPr="00151D3A">
              <w:rPr>
                <w:rStyle w:val="Hyperlink"/>
                <w:noProof/>
              </w:rPr>
              <w:t>1.1.</w:t>
            </w:r>
            <w:r w:rsidR="00D765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7658B" w:rsidRPr="00151D3A">
              <w:rPr>
                <w:rStyle w:val="Hyperlink"/>
                <w:noProof/>
              </w:rPr>
              <w:t>Workflow</w:t>
            </w:r>
            <w:r w:rsidR="00D7658B">
              <w:rPr>
                <w:noProof/>
              </w:rPr>
              <w:tab/>
            </w:r>
            <w:r w:rsidR="00D7658B">
              <w:rPr>
                <w:noProof/>
              </w:rPr>
              <w:fldChar w:fldCharType="begin"/>
            </w:r>
            <w:r w:rsidR="00D7658B">
              <w:rPr>
                <w:noProof/>
              </w:rPr>
              <w:instrText xml:space="preserve"> PAGEREF _Toc131848973 \h </w:instrText>
            </w:r>
            <w:r w:rsidR="00D7658B">
              <w:rPr>
                <w:noProof/>
              </w:rPr>
            </w:r>
            <w:r w:rsidR="00D7658B">
              <w:rPr>
                <w:noProof/>
              </w:rPr>
              <w:fldChar w:fldCharType="separate"/>
            </w:r>
            <w:r w:rsidR="00D7658B">
              <w:rPr>
                <w:noProof/>
              </w:rPr>
              <w:t>2</w:t>
            </w:r>
            <w:r w:rsidR="00D7658B">
              <w:rPr>
                <w:noProof/>
              </w:rPr>
              <w:fldChar w:fldCharType="end"/>
            </w:r>
          </w:hyperlink>
        </w:p>
        <w:p w14:paraId="62DC5409" w14:textId="2A9F3410" w:rsidR="00D7658B" w:rsidRDefault="00D7658B">
          <w:pPr>
            <w:pStyle w:val="TOC2"/>
            <w:tabs>
              <w:tab w:val="left" w:pos="11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74" w:history="1">
            <w:r w:rsidRPr="00151D3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1D3A">
              <w:rPr>
                <w:rStyle w:val="Hyperlink"/>
                <w:noProof/>
              </w:rPr>
              <w:t>CAN BUS command data structure.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_Toc131848974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990C409" w14:textId="4594037E" w:rsidR="00D7658B" w:rsidRDefault="00D7658B">
          <w:pPr>
            <w:pStyle w:val="TOC3"/>
            <w:tabs>
              <w:tab w:val="left" w:pos="176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75" w:history="1">
            <w:r w:rsidRPr="00151D3A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1D3A">
              <w:rPr>
                <w:rStyle w:val="Hyperlink"/>
                <w:noProof/>
              </w:rPr>
              <w:t>Packet CAN_ID_BL_APP_ERASE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_Toc131848975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1BD5880" w14:textId="77EE5574" w:rsidR="00D7658B" w:rsidRDefault="00D7658B">
          <w:pPr>
            <w:pStyle w:val="TOC3"/>
            <w:tabs>
              <w:tab w:val="left" w:pos="176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76" w:history="1">
            <w:r w:rsidRPr="00151D3A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1D3A">
              <w:rPr>
                <w:rStyle w:val="Hyperlink"/>
                <w:noProof/>
              </w:rPr>
              <w:t>Packet CAN_ID_BL_STOP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_Toc131848976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7F8E810" w14:textId="7AE3D37C" w:rsidR="00D7658B" w:rsidRDefault="00D7658B">
          <w:pPr>
            <w:pStyle w:val="TOC3"/>
            <w:tabs>
              <w:tab w:val="left" w:pos="176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77" w:history="1">
            <w:r w:rsidRPr="00151D3A">
              <w:rPr>
                <w:rStyle w:val="Hyperlink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1D3A">
              <w:rPr>
                <w:rStyle w:val="Hyperlink"/>
                <w:noProof/>
              </w:rPr>
              <w:t>Packet CAN_ID_BL_CPU_RESET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_Toc131848977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2EB852F" w14:textId="323FD6F3" w:rsidR="00D7658B" w:rsidRDefault="00D7658B">
          <w:pPr>
            <w:pStyle w:val="TOC3"/>
            <w:tabs>
              <w:tab w:val="left" w:pos="176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78" w:history="1">
            <w:r w:rsidRPr="00151D3A">
              <w:rPr>
                <w:rStyle w:val="Hyperlink"/>
                <w:noProof/>
              </w:rPr>
              <w:t>1.2.4.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1D3A">
              <w:rPr>
                <w:rStyle w:val="Hyperlink"/>
                <w:noProof/>
              </w:rPr>
              <w:t>Packet CAN_ID_BL_VER_REQ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_Toc131848978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0611E9D" w14:textId="618CE5D2" w:rsidR="00D7658B" w:rsidRDefault="00D7658B">
          <w:pPr>
            <w:pStyle w:val="TOC3"/>
            <w:tabs>
              <w:tab w:val="left" w:pos="176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79" w:history="1">
            <w:r w:rsidRPr="00151D3A">
              <w:rPr>
                <w:rStyle w:val="Hyperlink"/>
                <w:noProof/>
              </w:rPr>
              <w:t>1.2.5.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1D3A">
              <w:rPr>
                <w:rStyle w:val="Hyperlink"/>
                <w:noProof/>
              </w:rPr>
              <w:t>Packet CAN_ID_BL_MAP_REQ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_Toc131848979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8E02BE7" w14:textId="5DE090D9" w:rsidR="00D7658B" w:rsidRDefault="00D7658B">
          <w:pPr>
            <w:pStyle w:val="TOC3"/>
            <w:tabs>
              <w:tab w:val="left" w:pos="176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80" w:history="1">
            <w:r w:rsidRPr="00151D3A">
              <w:rPr>
                <w:rStyle w:val="Hyperlink"/>
                <w:noProof/>
              </w:rPr>
              <w:t>1.2.6.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1D3A">
              <w:rPr>
                <w:rStyle w:val="Hyperlink"/>
                <w:noProof/>
              </w:rPr>
              <w:t>Packet CAN_ID_BL_ADDR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_Toc131848980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B01169B" w14:textId="035ABAA4" w:rsidR="00D7658B" w:rsidRDefault="00D7658B">
          <w:pPr>
            <w:pStyle w:val="TOC3"/>
            <w:tabs>
              <w:tab w:val="left" w:pos="1760"/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81" w:history="1">
            <w:r w:rsidRPr="00151D3A">
              <w:rPr>
                <w:rStyle w:val="Hyperlink"/>
                <w:noProof/>
              </w:rPr>
              <w:t>1.2.7.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1D3A">
              <w:rPr>
                <w:rStyle w:val="Hyperlink"/>
                <w:noProof/>
              </w:rPr>
              <w:t>Packet CAN_ID_BL_DATA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_Toc131848981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3CD2268" w14:textId="3CF01956" w:rsidR="00D7658B" w:rsidRDefault="00D7658B">
          <w:pPr>
            <w:pStyle w:val="TOC2"/>
            <w:tabs>
              <w:tab w:val="left" w:pos="11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1848982" w:history="1">
            <w:r w:rsidRPr="00151D3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151D3A">
              <w:rPr>
                <w:rStyle w:val="Hyperlink"/>
                <w:noProof/>
              </w:rPr>
              <w:t>Memory Map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_Toc131848982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A3B38DD" w14:textId="7FADD169" w:rsidR="00B852EB" w:rsidRDefault="00D1223B" w:rsidP="00B852EB">
          <w:r>
            <w:fldChar w:fldCharType="end"/>
          </w:r>
        </w:p>
        <w:p w14:paraId="4A3B38E1" w14:textId="1515E004" w:rsidR="0091433C" w:rsidRDefault="00000000"/>
      </w:sdtContent>
    </w:sdt>
    <w:p w14:paraId="4A3B38E2" w14:textId="16046860" w:rsidR="00B852EB" w:rsidRDefault="00B852EB" w:rsidP="00B852EB">
      <w:pPr>
        <w:spacing w:line="360" w:lineRule="auto"/>
      </w:pPr>
    </w:p>
    <w:p w14:paraId="4A3B38E5" w14:textId="190D989C" w:rsidR="0091433C" w:rsidRDefault="0091433C"/>
    <w:p w14:paraId="56B92B81" w14:textId="0705ABED" w:rsidR="00BE6C87" w:rsidRDefault="00D1223B" w:rsidP="00D75A5F">
      <w:r>
        <w:br w:type="page"/>
      </w:r>
      <w:bookmarkStart w:id="0" w:name="_Toc28067"/>
      <w:bookmarkStart w:id="1" w:name="_Toc130225669"/>
    </w:p>
    <w:p w14:paraId="26665012" w14:textId="28751974" w:rsidR="00076DC1" w:rsidRDefault="00076DC1" w:rsidP="00A20090">
      <w:pPr>
        <w:pStyle w:val="Heading2"/>
      </w:pPr>
      <w:bookmarkStart w:id="2" w:name="_Toc131848973"/>
      <w:r>
        <w:lastRenderedPageBreak/>
        <w:t>Workflow</w:t>
      </w:r>
      <w:bookmarkEnd w:id="2"/>
    </w:p>
    <w:p w14:paraId="2CB64182" w14:textId="690C98A8" w:rsidR="00D75A5F" w:rsidRPr="00D75A5F" w:rsidRDefault="00D75A5F" w:rsidP="002F6BBC">
      <w:pPr>
        <w:jc w:val="center"/>
      </w:pPr>
      <w:r>
        <w:rPr>
          <w:noProof/>
        </w:rPr>
        <w:drawing>
          <wp:inline distT="0" distB="0" distL="0" distR="0" wp14:anchorId="23496370" wp14:editId="192C3126">
            <wp:extent cx="2107663" cy="8393373"/>
            <wp:effectExtent l="0" t="0" r="6985" b="8255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663" cy="83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453B" w14:textId="1DE8F438" w:rsidR="00FC3637" w:rsidRDefault="002F6BBC" w:rsidP="00181508">
      <w:pPr>
        <w:pStyle w:val="Heading2"/>
      </w:pPr>
      <w:bookmarkStart w:id="3" w:name="_Toc131848974"/>
      <w:bookmarkEnd w:id="0"/>
      <w:bookmarkEnd w:id="1"/>
      <w:r>
        <w:lastRenderedPageBreak/>
        <w:t xml:space="preserve">CAN </w:t>
      </w:r>
      <w:r w:rsidR="00D24824">
        <w:t>BUS</w:t>
      </w:r>
      <w:r>
        <w:t xml:space="preserve"> command data </w:t>
      </w:r>
      <w:r w:rsidR="00E52325">
        <w:t>structure.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1596"/>
        <w:gridCol w:w="1798"/>
        <w:gridCol w:w="1823"/>
      </w:tblGrid>
      <w:tr w:rsidR="00304120" w14:paraId="0D69C94C" w14:textId="77777777" w:rsidTr="0083696C">
        <w:tc>
          <w:tcPr>
            <w:tcW w:w="3799" w:type="dxa"/>
            <w:shd w:val="clear" w:color="auto" w:fill="D9D9D9" w:themeFill="background1" w:themeFillShade="D9"/>
          </w:tcPr>
          <w:p w14:paraId="7F10A984" w14:textId="58230240" w:rsidR="00304120" w:rsidRPr="0083696C" w:rsidRDefault="00304120" w:rsidP="00915416">
            <w:pPr>
              <w:rPr>
                <w:b/>
                <w:bCs/>
              </w:rPr>
            </w:pPr>
            <w:r w:rsidRPr="0083696C">
              <w:rPr>
                <w:b/>
                <w:bCs/>
              </w:rPr>
              <w:t>Commands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14:paraId="3D442909" w14:textId="7DC340F0" w:rsidR="00304120" w:rsidRPr="0083696C" w:rsidRDefault="00304120" w:rsidP="00915416">
            <w:pPr>
              <w:rPr>
                <w:b/>
                <w:bCs/>
              </w:rPr>
            </w:pPr>
            <w:r w:rsidRPr="0083696C">
              <w:rPr>
                <w:b/>
                <w:bCs/>
              </w:rPr>
              <w:t>CMD</w:t>
            </w:r>
          </w:p>
        </w:tc>
        <w:tc>
          <w:tcPr>
            <w:tcW w:w="1798" w:type="dxa"/>
            <w:shd w:val="clear" w:color="auto" w:fill="D9D9D9" w:themeFill="background1" w:themeFillShade="D9"/>
          </w:tcPr>
          <w:p w14:paraId="278969E4" w14:textId="1717752C" w:rsidR="00304120" w:rsidRPr="0083696C" w:rsidRDefault="00304120" w:rsidP="00915416">
            <w:pPr>
              <w:rPr>
                <w:b/>
                <w:bCs/>
              </w:rPr>
            </w:pPr>
            <w:r w:rsidRPr="0083696C">
              <w:rPr>
                <w:b/>
                <w:bCs/>
              </w:rPr>
              <w:t>Direction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7AE71050" w14:textId="0DA25451" w:rsidR="00304120" w:rsidRPr="0083696C" w:rsidRDefault="00304120" w:rsidP="00915416">
            <w:pPr>
              <w:rPr>
                <w:b/>
                <w:bCs/>
              </w:rPr>
            </w:pPr>
            <w:r w:rsidRPr="0083696C">
              <w:rPr>
                <w:b/>
                <w:bCs/>
              </w:rPr>
              <w:t>Description</w:t>
            </w:r>
          </w:p>
        </w:tc>
      </w:tr>
      <w:tr w:rsidR="00304120" w14:paraId="7717490F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2E5C2261" w14:textId="646A0704" w:rsidR="00304120" w:rsidRPr="0083696C" w:rsidRDefault="00304120" w:rsidP="00915416">
            <w:r w:rsidRPr="0083696C">
              <w:t>CAN_ID_BL_APP_ERASE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1F9FBECE" w14:textId="2536FE41" w:rsidR="00304120" w:rsidRPr="0083696C" w:rsidRDefault="00304120" w:rsidP="00915416">
            <w:r w:rsidRPr="0083696C">
              <w:t>0x0CFFD000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45253161" w14:textId="3F3933CC" w:rsidR="00304120" w:rsidRPr="0083696C" w:rsidRDefault="006606F0" w:rsidP="00915416">
            <w:r w:rsidRPr="0083696C">
              <w:t xml:space="preserve">APP </w:t>
            </w:r>
            <w:r w:rsidRPr="0083696C">
              <w:sym w:font="Wingdings" w:char="F0E0"/>
            </w:r>
            <w:r w:rsidRPr="0083696C">
              <w:t xml:space="preserve"> MCU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4E6796F6" w14:textId="3F32BBE3" w:rsidR="00304120" w:rsidRPr="0083696C" w:rsidRDefault="00281B52" w:rsidP="00915416">
            <w:hyperlink w:anchor="_Packet_CAN_ID_BL_APP_ERASE" w:history="1">
              <w:r>
                <w:rPr>
                  <w:rStyle w:val="Hyperlink"/>
                </w:rPr>
                <w:t>Section 1.2.1</w:t>
              </w:r>
            </w:hyperlink>
          </w:p>
        </w:tc>
      </w:tr>
      <w:tr w:rsidR="00304120" w14:paraId="34946CA5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535AC1A7" w14:textId="726FD414" w:rsidR="00304120" w:rsidRPr="0083696C" w:rsidRDefault="002C4710" w:rsidP="00915416">
            <w:r w:rsidRPr="0083696C">
              <w:t>CAN_ID_BL_APP_ERASE_APOS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5BC41196" w14:textId="3A454E0B" w:rsidR="00304120" w:rsidRPr="0083696C" w:rsidRDefault="002C4710" w:rsidP="00915416">
            <w:r w:rsidRPr="0083696C">
              <w:t>0x0CFFD001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5112B816" w14:textId="10121759" w:rsidR="00304120" w:rsidRPr="0083696C" w:rsidRDefault="0083696C" w:rsidP="00915416">
            <w:r w:rsidRPr="0083696C">
              <w:t xml:space="preserve">MCU </w:t>
            </w:r>
            <w:r w:rsidRPr="0083696C">
              <w:sym w:font="Wingdings" w:char="F0E0"/>
            </w:r>
            <w:r w:rsidRPr="0083696C"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0BE3933E" w14:textId="09C8A610" w:rsidR="00304120" w:rsidRPr="0083696C" w:rsidRDefault="00281B52" w:rsidP="00915416">
            <w:hyperlink w:anchor="_Packet_CAN_ID_BL_APP_ERASE" w:history="1">
              <w:r>
                <w:rPr>
                  <w:rStyle w:val="Hyperlink"/>
                </w:rPr>
                <w:t>Section 1.2.1</w:t>
              </w:r>
            </w:hyperlink>
          </w:p>
        </w:tc>
      </w:tr>
      <w:tr w:rsidR="00304120" w14:paraId="0633937D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3D18B57B" w14:textId="70C4C98C" w:rsidR="00304120" w:rsidRPr="0083696C" w:rsidRDefault="002C4710" w:rsidP="00915416">
            <w:r w:rsidRPr="0083696C">
              <w:t>CAN_ID_BL_APP_ERASE_ANEG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77F70AB8" w14:textId="7901CA9E" w:rsidR="00304120" w:rsidRPr="0083696C" w:rsidRDefault="002C4710" w:rsidP="00915416">
            <w:r w:rsidRPr="0083696C">
              <w:t>0x0CFFD002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1851B7B3" w14:textId="12ABF626" w:rsidR="00304120" w:rsidRPr="0083696C" w:rsidRDefault="0083696C" w:rsidP="00915416">
            <w:r w:rsidRPr="0083696C">
              <w:t xml:space="preserve">MCU </w:t>
            </w:r>
            <w:r w:rsidRPr="0083696C">
              <w:sym w:font="Wingdings" w:char="F0E0"/>
            </w:r>
            <w:r w:rsidRPr="0083696C"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5B632948" w14:textId="71975767" w:rsidR="00304120" w:rsidRPr="0083696C" w:rsidRDefault="00281B52" w:rsidP="00915416">
            <w:hyperlink w:anchor="_Packet_CAN_ID_BL_APP_ERASE" w:history="1">
              <w:r>
                <w:rPr>
                  <w:rStyle w:val="Hyperlink"/>
                </w:rPr>
                <w:t>Section 1.2.1</w:t>
              </w:r>
            </w:hyperlink>
          </w:p>
        </w:tc>
      </w:tr>
      <w:tr w:rsidR="00304120" w14:paraId="13DB878B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03ADDE35" w14:textId="7E651F14" w:rsidR="00304120" w:rsidRDefault="002C4710" w:rsidP="00915416">
            <w:r w:rsidRPr="002C4710">
              <w:t>CAN_ID_BL_STOP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403248C8" w14:textId="39C8B689" w:rsidR="00304120" w:rsidRDefault="002C4710" w:rsidP="00915416">
            <w:r w:rsidRPr="002C4710">
              <w:t>0x0CFFD003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4C025F44" w14:textId="235233C5" w:rsidR="0030412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641EFCF7" w14:textId="6AF03E63" w:rsidR="00304120" w:rsidRDefault="00AA27E4" w:rsidP="00915416">
            <w:hyperlink w:anchor="_Packet_CAN_ID_BL_STOP" w:history="1">
              <w:r>
                <w:rPr>
                  <w:rStyle w:val="Hyperlink"/>
                </w:rPr>
                <w:t>Section 1.2.2</w:t>
              </w:r>
            </w:hyperlink>
          </w:p>
        </w:tc>
      </w:tr>
      <w:tr w:rsidR="00304120" w14:paraId="247FC07E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67EBA3FA" w14:textId="70BA0674" w:rsidR="00304120" w:rsidRDefault="002C4710" w:rsidP="00915416">
            <w:r w:rsidRPr="002C4710">
              <w:t>CAN_ID_BL_STOP_APOS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55FEAEC5" w14:textId="584209DC" w:rsidR="00304120" w:rsidRDefault="002C4710" w:rsidP="00915416">
            <w:r w:rsidRPr="002C4710">
              <w:t>0x0CFFD004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2F8861D0" w14:textId="6A0ECE84" w:rsidR="0030412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2683AC8F" w14:textId="40EED11B" w:rsidR="00304120" w:rsidRDefault="00281B52" w:rsidP="00915416">
            <w:hyperlink w:anchor="_Packet_CAN_ID_BL_STOP" w:history="1">
              <w:r w:rsidR="00AA27E4">
                <w:rPr>
                  <w:rStyle w:val="Hyperlink"/>
                </w:rPr>
                <w:t>Section 1.2.2</w:t>
              </w:r>
            </w:hyperlink>
          </w:p>
        </w:tc>
      </w:tr>
      <w:tr w:rsidR="00304120" w14:paraId="7F04685F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540873BE" w14:textId="2921844F" w:rsidR="00304120" w:rsidRDefault="002C4710" w:rsidP="00915416">
            <w:r w:rsidRPr="002C4710">
              <w:t>CAN_ID_BL_STOP_ANEG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634D3549" w14:textId="0F961895" w:rsidR="00304120" w:rsidRDefault="002C4710" w:rsidP="00915416">
            <w:r w:rsidRPr="002C4710">
              <w:t>0x0CFFD005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6141B557" w14:textId="55159F6E" w:rsidR="0030412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240215A0" w14:textId="5CA459CD" w:rsidR="00304120" w:rsidRDefault="00AA27E4" w:rsidP="00915416">
            <w:hyperlink w:anchor="_Packet_CAN_ID_BL_STOP" w:history="1">
              <w:r>
                <w:rPr>
                  <w:rStyle w:val="Hyperlink"/>
                </w:rPr>
                <w:t>Section 1.2.2</w:t>
              </w:r>
            </w:hyperlink>
          </w:p>
        </w:tc>
      </w:tr>
      <w:tr w:rsidR="00304120" w14:paraId="6366AB23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67250F21" w14:textId="5FF374B6" w:rsidR="00304120" w:rsidRDefault="002C4710" w:rsidP="00915416">
            <w:r w:rsidRPr="002C4710">
              <w:t>CAN_ID_BL_CPU_RESET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13C24054" w14:textId="7C93BAFD" w:rsidR="00304120" w:rsidRDefault="002C4710" w:rsidP="00915416">
            <w:r w:rsidRPr="002C4710">
              <w:t>0x0CFFD006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3A016673" w14:textId="2398D88C" w:rsidR="0030412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1E2A9A1A" w14:textId="35762D4D" w:rsidR="00304120" w:rsidRDefault="00B82664" w:rsidP="00915416">
            <w:hyperlink w:anchor="_Packet_CAN_ID_BL_CPU_RESET" w:history="1">
              <w:r>
                <w:rPr>
                  <w:rStyle w:val="Hyperlink"/>
                </w:rPr>
                <w:t>Section 1.2.3</w:t>
              </w:r>
            </w:hyperlink>
          </w:p>
        </w:tc>
      </w:tr>
      <w:tr w:rsidR="002C4710" w14:paraId="24D0AAE3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495835F7" w14:textId="0C24C43F" w:rsidR="002C4710" w:rsidRPr="002C4710" w:rsidRDefault="002C4710" w:rsidP="00915416">
            <w:r w:rsidRPr="002C4710">
              <w:t>CAN_ID_BL_CPU_RESET_APOS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581B0F35" w14:textId="4639A73E" w:rsidR="002C4710" w:rsidRDefault="002C4710" w:rsidP="00915416">
            <w:r w:rsidRPr="002C4710">
              <w:t>0x0CFFD007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2123533A" w14:textId="39921401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633C8BEB" w14:textId="538AC034" w:rsidR="002C4710" w:rsidRDefault="00281B52" w:rsidP="00915416">
            <w:hyperlink w:anchor="_Packet_CAN_ID_BL_CPU_RESET" w:history="1">
              <w:r w:rsidR="00B82664">
                <w:rPr>
                  <w:rStyle w:val="Hyperlink"/>
                </w:rPr>
                <w:t>Section 1.2.3</w:t>
              </w:r>
            </w:hyperlink>
          </w:p>
        </w:tc>
      </w:tr>
      <w:tr w:rsidR="002C4710" w14:paraId="63DB4EC4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73889394" w14:textId="6495AB2B" w:rsidR="002C4710" w:rsidRPr="002C4710" w:rsidRDefault="002C4710" w:rsidP="00915416">
            <w:r w:rsidRPr="002C4710">
              <w:t>CAN_ID_BL_VER_REQ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599284B6" w14:textId="618465BD" w:rsidR="002C4710" w:rsidRDefault="0083696C" w:rsidP="00915416">
            <w:r w:rsidRPr="0083696C">
              <w:t>0x0CFFD008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64FA12E8" w14:textId="39B82D61" w:rsidR="002C471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68B4317C" w14:textId="1F96BA6E" w:rsidR="002C4710" w:rsidRDefault="00281B52" w:rsidP="00915416">
            <w:hyperlink w:anchor="_Packet_CAN_ID_BL_VER_REQ" w:history="1">
              <w:r w:rsidR="00574D04">
                <w:rPr>
                  <w:rStyle w:val="Hyperlink"/>
                </w:rPr>
                <w:t>Section 1.2.4</w:t>
              </w:r>
            </w:hyperlink>
          </w:p>
        </w:tc>
      </w:tr>
      <w:tr w:rsidR="002C4710" w14:paraId="6B2C6279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59876078" w14:textId="4EF9EEE2" w:rsidR="002C4710" w:rsidRPr="002C4710" w:rsidRDefault="002C4710" w:rsidP="002C4710">
            <w:r w:rsidRPr="002C4710">
              <w:t>CAN_ID_BL_VER_REQ_RSP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398CC88A" w14:textId="75813C2F" w:rsidR="002C4710" w:rsidRDefault="0083696C" w:rsidP="00915416">
            <w:r w:rsidRPr="0083696C">
              <w:t>0x0CFFD009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68F63404" w14:textId="34164A6C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48366E25" w14:textId="7847F6EA" w:rsidR="002C4710" w:rsidRDefault="00574D04" w:rsidP="00915416">
            <w:hyperlink w:anchor="_Packet_CAN_ID_BL_VER_REQ" w:history="1">
              <w:r>
                <w:rPr>
                  <w:rStyle w:val="Hyperlink"/>
                </w:rPr>
                <w:t>Section 1.2.4</w:t>
              </w:r>
            </w:hyperlink>
          </w:p>
        </w:tc>
      </w:tr>
      <w:tr w:rsidR="002C4710" w14:paraId="523E85B0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28570E29" w14:textId="37233EB6" w:rsidR="002C4710" w:rsidRPr="002C4710" w:rsidRDefault="0083696C" w:rsidP="00915416">
            <w:r w:rsidRPr="0083696C">
              <w:t>CAN_ID_BL_MAP_REQ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2EC70FB7" w14:textId="262F0FC4" w:rsidR="002C4710" w:rsidRDefault="0083696C" w:rsidP="00915416">
            <w:r w:rsidRPr="0083696C">
              <w:t>0x0CFFD00A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25B2AAA3" w14:textId="69B1B6C1" w:rsidR="002C471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5248E9CF" w14:textId="305868B8" w:rsidR="002C4710" w:rsidRDefault="00574D04" w:rsidP="00915416">
            <w:hyperlink w:anchor="_Packet_CAN_ID_BL_MAP_REQ" w:history="1">
              <w:r>
                <w:rPr>
                  <w:rStyle w:val="Hyperlink"/>
                </w:rPr>
                <w:t>Section 1.2.5</w:t>
              </w:r>
            </w:hyperlink>
          </w:p>
        </w:tc>
      </w:tr>
      <w:tr w:rsidR="002C4710" w14:paraId="6622BA0E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6BC94A34" w14:textId="74275615" w:rsidR="002C4710" w:rsidRPr="002C4710" w:rsidRDefault="0083696C" w:rsidP="00915416">
            <w:r w:rsidRPr="0083696C">
              <w:t>CAN_ID_BL_MAP_REQ_RSP_ARM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2430909F" w14:textId="3B3B88D8" w:rsidR="002C4710" w:rsidRDefault="0083696C" w:rsidP="00915416">
            <w:r w:rsidRPr="0083696C">
              <w:t>0x0CFFD00B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7628F49B" w14:textId="5631E5D4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1C3CDE24" w14:textId="49C360B5" w:rsidR="002C4710" w:rsidRDefault="00574D04" w:rsidP="00915416">
            <w:hyperlink w:anchor="_Packet_CAN_ID_BL_MAP_REQ" w:history="1">
              <w:r>
                <w:rPr>
                  <w:rStyle w:val="Hyperlink"/>
                </w:rPr>
                <w:t>Section 1.2.5</w:t>
              </w:r>
            </w:hyperlink>
          </w:p>
        </w:tc>
      </w:tr>
      <w:tr w:rsidR="002C4710" w14:paraId="05F09ADC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0A02F828" w14:textId="52B55138" w:rsidR="002C4710" w:rsidRPr="002C4710" w:rsidRDefault="0083696C" w:rsidP="00915416">
            <w:r w:rsidRPr="0083696C">
              <w:t>CAN_ID_BL_MAP_REQ_RSP_C2K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2EF6DAB8" w14:textId="03134185" w:rsidR="002C4710" w:rsidRDefault="0083696C" w:rsidP="00915416">
            <w:r w:rsidRPr="0083696C">
              <w:t>0x0CFFD00C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4F31838F" w14:textId="534AD2A0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3990E010" w14:textId="27ED0990" w:rsidR="002C4710" w:rsidRDefault="00281B52" w:rsidP="00915416">
            <w:hyperlink w:anchor="_Packet_CAN_ID_BL_MAP_REQ" w:history="1">
              <w:r w:rsidR="00574D04">
                <w:rPr>
                  <w:rStyle w:val="Hyperlink"/>
                </w:rPr>
                <w:t>Section 1.2.5</w:t>
              </w:r>
            </w:hyperlink>
          </w:p>
        </w:tc>
      </w:tr>
      <w:tr w:rsidR="002C4710" w14:paraId="086215AC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5198F65C" w14:textId="1BC63102" w:rsidR="002C4710" w:rsidRPr="002C4710" w:rsidRDefault="0083696C" w:rsidP="00915416">
            <w:r w:rsidRPr="0083696C">
              <w:t>CAN_ID_BL_ADDR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742FFFC2" w14:textId="2C304CC8" w:rsidR="002C4710" w:rsidRDefault="0083696C" w:rsidP="0083696C">
            <w:r w:rsidRPr="0083696C">
              <w:t>0x0CFFD020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7073BB98" w14:textId="61BD061E" w:rsidR="002C471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22F0BBD1" w14:textId="43C0D46A" w:rsidR="002C4710" w:rsidRDefault="00281B52" w:rsidP="00915416">
            <w:hyperlink w:anchor="_Packet_CAN_ID_BL_ADDR" w:history="1">
              <w:r w:rsidR="00574D04">
                <w:rPr>
                  <w:rStyle w:val="Hyperlink"/>
                </w:rPr>
                <w:t>Section 1.2.6</w:t>
              </w:r>
            </w:hyperlink>
          </w:p>
        </w:tc>
      </w:tr>
      <w:tr w:rsidR="002C4710" w14:paraId="5CF3760D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65E4E6D1" w14:textId="0CA8C03C" w:rsidR="002C4710" w:rsidRPr="002C4710" w:rsidRDefault="0083696C" w:rsidP="00915416">
            <w:r w:rsidRPr="0083696C">
              <w:t>CAN_ID_BL_ADDR_APOS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1977DAE3" w14:textId="7F127166" w:rsidR="002C4710" w:rsidRDefault="0083696C" w:rsidP="00915416">
            <w:r w:rsidRPr="0083696C">
              <w:t>0x0CFFD021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2614ECB7" w14:textId="787F3171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0BC9EF71" w14:textId="159C9590" w:rsidR="002C4710" w:rsidRDefault="00574D04" w:rsidP="00915416">
            <w:hyperlink w:anchor="_Packet_CAN_ID_BL_ADDR" w:history="1">
              <w:r>
                <w:rPr>
                  <w:rStyle w:val="Hyperlink"/>
                </w:rPr>
                <w:t>Section 1.2.6</w:t>
              </w:r>
            </w:hyperlink>
          </w:p>
        </w:tc>
      </w:tr>
      <w:tr w:rsidR="002C4710" w14:paraId="2D78B346" w14:textId="77777777" w:rsidTr="0083696C">
        <w:tc>
          <w:tcPr>
            <w:tcW w:w="3799" w:type="dxa"/>
            <w:shd w:val="clear" w:color="auto" w:fill="FDE9D9" w:themeFill="accent6" w:themeFillTint="33"/>
          </w:tcPr>
          <w:p w14:paraId="5C0F33A0" w14:textId="7E86FECF" w:rsidR="002C4710" w:rsidRPr="002C4710" w:rsidRDefault="0083696C" w:rsidP="00915416">
            <w:r w:rsidRPr="0083696C">
              <w:t>CAN_ID_BL_ADDR_ANEG</w:t>
            </w:r>
          </w:p>
        </w:tc>
        <w:tc>
          <w:tcPr>
            <w:tcW w:w="1596" w:type="dxa"/>
            <w:shd w:val="clear" w:color="auto" w:fill="FDE9D9" w:themeFill="accent6" w:themeFillTint="33"/>
          </w:tcPr>
          <w:p w14:paraId="4E3C6FF2" w14:textId="41FBD294" w:rsidR="002C4710" w:rsidRDefault="0083696C" w:rsidP="00915416">
            <w:r w:rsidRPr="0083696C">
              <w:t>0x0CFFD022</w:t>
            </w:r>
          </w:p>
        </w:tc>
        <w:tc>
          <w:tcPr>
            <w:tcW w:w="1798" w:type="dxa"/>
            <w:shd w:val="clear" w:color="auto" w:fill="FDE9D9" w:themeFill="accent6" w:themeFillTint="33"/>
          </w:tcPr>
          <w:p w14:paraId="7F9F6330" w14:textId="4298BCC7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FDE9D9" w:themeFill="accent6" w:themeFillTint="33"/>
          </w:tcPr>
          <w:p w14:paraId="20AD2532" w14:textId="4CDB1F5F" w:rsidR="002C4710" w:rsidRDefault="00574D04" w:rsidP="00915416">
            <w:hyperlink w:anchor="_Packet_CAN_ID_BL_ADDR" w:history="1">
              <w:r>
                <w:rPr>
                  <w:rStyle w:val="Hyperlink"/>
                </w:rPr>
                <w:t>Section 1.2.6</w:t>
              </w:r>
            </w:hyperlink>
          </w:p>
        </w:tc>
      </w:tr>
      <w:tr w:rsidR="002C4710" w14:paraId="173E705F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05A0FC11" w14:textId="1F341473" w:rsidR="002C4710" w:rsidRPr="002C4710" w:rsidRDefault="0083696C" w:rsidP="00915416">
            <w:r w:rsidRPr="0083696C">
              <w:t>CAN_ID_BL_DATA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0BF2CC8E" w14:textId="6027D66B" w:rsidR="002C4710" w:rsidRDefault="0083696C" w:rsidP="00915416">
            <w:r w:rsidRPr="0083696C">
              <w:t>0x0CFFD023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7C9E15C9" w14:textId="2BA09E57" w:rsidR="002C4710" w:rsidRDefault="0083696C" w:rsidP="00915416">
            <w:r>
              <w:t xml:space="preserve">APP </w:t>
            </w:r>
            <w:r w:rsidRPr="006606F0">
              <w:sym w:font="Wingdings" w:char="F0E0"/>
            </w:r>
            <w:r>
              <w:t xml:space="preserve"> MCU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57B6B4AF" w14:textId="14CCB36A" w:rsidR="002C4710" w:rsidRDefault="00281B52" w:rsidP="00915416">
            <w:hyperlink w:anchor="_Packet_CAN_ID_BL_DATA" w:history="1">
              <w:r>
                <w:rPr>
                  <w:rStyle w:val="Hyperlink"/>
                </w:rPr>
                <w:t>Section 1.2.7</w:t>
              </w:r>
            </w:hyperlink>
          </w:p>
        </w:tc>
      </w:tr>
      <w:tr w:rsidR="002C4710" w14:paraId="3EDE95C0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4061C8EF" w14:textId="1C333FB0" w:rsidR="002C4710" w:rsidRPr="002C4710" w:rsidRDefault="0083696C" w:rsidP="0083696C">
            <w:r w:rsidRPr="0083696C">
              <w:t>CAN_ID_BL_DATA_APOS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02664315" w14:textId="7A992EAE" w:rsidR="002C4710" w:rsidRDefault="0083696C" w:rsidP="00915416">
            <w:r w:rsidRPr="0083696C">
              <w:t>0x0CFFD024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28283055" w14:textId="788EFA87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28D2ED19" w14:textId="1BF6E065" w:rsidR="002C4710" w:rsidRDefault="00281B52" w:rsidP="00915416">
            <w:hyperlink w:anchor="_Packet_CAN_ID_BL_DATA" w:history="1">
              <w:r>
                <w:rPr>
                  <w:rStyle w:val="Hyperlink"/>
                </w:rPr>
                <w:t>Section 1.2.7</w:t>
              </w:r>
            </w:hyperlink>
          </w:p>
        </w:tc>
      </w:tr>
      <w:tr w:rsidR="002C4710" w14:paraId="554FC4F5" w14:textId="77777777" w:rsidTr="0083696C">
        <w:tc>
          <w:tcPr>
            <w:tcW w:w="3799" w:type="dxa"/>
            <w:shd w:val="clear" w:color="auto" w:fill="DBE5F1" w:themeFill="accent1" w:themeFillTint="33"/>
          </w:tcPr>
          <w:p w14:paraId="0EAF016F" w14:textId="2484DDAC" w:rsidR="002C4710" w:rsidRPr="002C4710" w:rsidRDefault="0083696C" w:rsidP="0083696C">
            <w:pPr>
              <w:tabs>
                <w:tab w:val="left" w:pos="1333"/>
              </w:tabs>
            </w:pPr>
            <w:r w:rsidRPr="0083696C">
              <w:t>CAN_ID_BL_DATA_ANEG</w:t>
            </w:r>
          </w:p>
        </w:tc>
        <w:tc>
          <w:tcPr>
            <w:tcW w:w="1596" w:type="dxa"/>
            <w:shd w:val="clear" w:color="auto" w:fill="DBE5F1" w:themeFill="accent1" w:themeFillTint="33"/>
          </w:tcPr>
          <w:p w14:paraId="6AD6A84F" w14:textId="72353653" w:rsidR="002C4710" w:rsidRDefault="0083696C" w:rsidP="0083696C">
            <w:r w:rsidRPr="0083696C">
              <w:t>0x0CFFD025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4803C640" w14:textId="202DFDE3" w:rsidR="002C4710" w:rsidRDefault="0083696C" w:rsidP="00915416">
            <w:r>
              <w:t xml:space="preserve">MCU </w:t>
            </w:r>
            <w:r w:rsidRPr="0083696C">
              <w:sym w:font="Wingdings" w:char="F0E0"/>
            </w:r>
            <w:r>
              <w:t xml:space="preserve"> APP</w:t>
            </w:r>
          </w:p>
        </w:tc>
        <w:tc>
          <w:tcPr>
            <w:tcW w:w="1823" w:type="dxa"/>
            <w:shd w:val="clear" w:color="auto" w:fill="DBE5F1" w:themeFill="accent1" w:themeFillTint="33"/>
          </w:tcPr>
          <w:p w14:paraId="53D96049" w14:textId="71D2F721" w:rsidR="002C4710" w:rsidRDefault="00281B52" w:rsidP="00915416">
            <w:hyperlink w:anchor="_Packet_CAN_ID_BL_DATA" w:history="1">
              <w:r>
                <w:rPr>
                  <w:rStyle w:val="Hyperlink"/>
                </w:rPr>
                <w:t>Section 1.2.7</w:t>
              </w:r>
            </w:hyperlink>
          </w:p>
        </w:tc>
      </w:tr>
    </w:tbl>
    <w:p w14:paraId="61C9F6D8" w14:textId="77777777" w:rsidR="00915416" w:rsidRPr="00915416" w:rsidRDefault="00915416" w:rsidP="00915416"/>
    <w:p w14:paraId="7ACD16A2" w14:textId="77777777" w:rsidR="00AF7A1B" w:rsidRDefault="00AF7A1B" w:rsidP="00AF7A1B">
      <w:pPr>
        <w:pStyle w:val="Heading3"/>
        <w:numPr>
          <w:ilvl w:val="0"/>
          <w:numId w:val="0"/>
        </w:numPr>
        <w:tabs>
          <w:tab w:val="clear" w:pos="425"/>
        </w:tabs>
        <w:ind w:left="706" w:hanging="706"/>
      </w:pPr>
    </w:p>
    <w:p w14:paraId="0DF8D397" w14:textId="77777777" w:rsidR="00AF7A1B" w:rsidRDefault="00AF7A1B" w:rsidP="00AF7A1B"/>
    <w:p w14:paraId="4F0A37DC" w14:textId="77777777" w:rsidR="00AF7A1B" w:rsidRDefault="00AF7A1B" w:rsidP="00AF7A1B"/>
    <w:p w14:paraId="6BF6552E" w14:textId="77777777" w:rsidR="00AF7A1B" w:rsidRPr="00AF7A1B" w:rsidRDefault="00AF7A1B" w:rsidP="00AF7A1B"/>
    <w:p w14:paraId="35E62B6C" w14:textId="7F304B7E" w:rsidR="00E52325" w:rsidRDefault="006C3042" w:rsidP="006C3042">
      <w:pPr>
        <w:pStyle w:val="Heading3"/>
      </w:pPr>
      <w:bookmarkStart w:id="4" w:name="_Packet_CAN_ID_BL_APP_ERASE"/>
      <w:bookmarkStart w:id="5" w:name="_Toc131848975"/>
      <w:bookmarkEnd w:id="4"/>
      <w:r>
        <w:lastRenderedPageBreak/>
        <w:t xml:space="preserve">Packet </w:t>
      </w:r>
      <w:r w:rsidRPr="006C3042">
        <w:t>CAN_ID_BL_APP_ERASE</w:t>
      </w:r>
      <w:bookmarkEnd w:id="5"/>
    </w:p>
    <w:p w14:paraId="2C31DDF7" w14:textId="2A09DABC" w:rsidR="00FC7124" w:rsidRDefault="00FC7124" w:rsidP="00FC7124">
      <w:r>
        <w:t>This command is used to erase the application on the on-chip flash of the MCU</w:t>
      </w:r>
      <w:r w:rsidR="00507FAF">
        <w:t>.</w:t>
      </w:r>
    </w:p>
    <w:p w14:paraId="38777F29" w14:textId="128146F3" w:rsidR="00654A81" w:rsidRPr="00FC7124" w:rsidRDefault="00654A81" w:rsidP="00654A81">
      <w:pPr>
        <w:jc w:val="center"/>
      </w:pPr>
      <w:r>
        <w:rPr>
          <w:noProof/>
        </w:rPr>
        <w:drawing>
          <wp:inline distT="0" distB="0" distL="0" distR="0" wp14:anchorId="048B8829" wp14:editId="54D89E28">
            <wp:extent cx="3526372" cy="2927445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9" cy="29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02FD" w14:textId="77777777" w:rsidR="002A6325" w:rsidRDefault="002A6325" w:rsidP="002A6325"/>
    <w:p w14:paraId="276B781E" w14:textId="4B29AB44" w:rsidR="00507FAF" w:rsidRDefault="00507FAF" w:rsidP="00507FAF">
      <w:pPr>
        <w:pStyle w:val="Heading3"/>
      </w:pPr>
      <w:bookmarkStart w:id="6" w:name="_Packet_CAN_ID_BL_STOP"/>
      <w:bookmarkStart w:id="7" w:name="_Toc131848976"/>
      <w:bookmarkEnd w:id="6"/>
      <w:r>
        <w:t xml:space="preserve">Packet </w:t>
      </w:r>
      <w:r w:rsidR="00F2053B" w:rsidRPr="002C4710">
        <w:t>CAN_ID_BL_STOP</w:t>
      </w:r>
      <w:bookmarkEnd w:id="7"/>
    </w:p>
    <w:p w14:paraId="28317366" w14:textId="5274E7F3" w:rsidR="00DE448E" w:rsidRDefault="00DE448E" w:rsidP="00DE448E">
      <w:r>
        <w:t>This command is used to send the transmit stop command to the MCU.</w:t>
      </w:r>
      <w:r w:rsidR="000B09A0">
        <w:t xml:space="preserve"> Then CRC will be sent out.</w:t>
      </w:r>
      <w:r w:rsidR="000B09A0">
        <w:br/>
        <w:t>The MCU will check the CRC and then jump to the Application.</w:t>
      </w:r>
    </w:p>
    <w:p w14:paraId="130DF26A" w14:textId="0557D54E" w:rsidR="00654A81" w:rsidRDefault="00654A81" w:rsidP="00654A81">
      <w:pPr>
        <w:jc w:val="center"/>
      </w:pPr>
      <w:r>
        <w:rPr>
          <w:noProof/>
        </w:rPr>
        <w:drawing>
          <wp:inline distT="0" distB="0" distL="0" distR="0" wp14:anchorId="159EC437" wp14:editId="27655836">
            <wp:extent cx="4731486" cy="350065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658" cy="35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D487" w14:textId="77777777" w:rsidR="005136F4" w:rsidRDefault="005136F4" w:rsidP="00DE448E"/>
    <w:p w14:paraId="6B1E127A" w14:textId="3C55CAE5" w:rsidR="005136F4" w:rsidRDefault="005136F4" w:rsidP="005136F4">
      <w:pPr>
        <w:pStyle w:val="Heading3"/>
      </w:pPr>
      <w:bookmarkStart w:id="8" w:name="_Packet_CAN_ID_BL_CPU_RESET"/>
      <w:bookmarkStart w:id="9" w:name="_Toc131848977"/>
      <w:bookmarkEnd w:id="8"/>
      <w:r>
        <w:lastRenderedPageBreak/>
        <w:t xml:space="preserve">Packet </w:t>
      </w:r>
      <w:r w:rsidR="00A8323A" w:rsidRPr="00A8323A">
        <w:t>CAN_ID_BL_CPU_RESET</w:t>
      </w:r>
      <w:bookmarkEnd w:id="9"/>
    </w:p>
    <w:p w14:paraId="25E9EF6A" w14:textId="4B41B5C8" w:rsidR="00941704" w:rsidRDefault="00941704" w:rsidP="00941704">
      <w:r>
        <w:t xml:space="preserve">This command is used to reset the MCU from </w:t>
      </w:r>
      <w:r w:rsidR="002F468D">
        <w:t xml:space="preserve">the </w:t>
      </w:r>
      <w:r>
        <w:t xml:space="preserve">Application to </w:t>
      </w:r>
      <w:r w:rsidR="002F468D">
        <w:t>the bootloader.</w:t>
      </w:r>
    </w:p>
    <w:p w14:paraId="126B0BF4" w14:textId="006D0E3A" w:rsidR="00654A81" w:rsidRDefault="00654A81" w:rsidP="00654A81">
      <w:pPr>
        <w:jc w:val="center"/>
      </w:pPr>
      <w:r>
        <w:rPr>
          <w:noProof/>
        </w:rPr>
        <w:drawing>
          <wp:inline distT="0" distB="0" distL="0" distR="0" wp14:anchorId="72C777FF" wp14:editId="4FF4A81E">
            <wp:extent cx="3977654" cy="3705308"/>
            <wp:effectExtent l="0" t="0" r="381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254" cy="371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AAB2" w14:textId="77777777" w:rsidR="001D14C6" w:rsidRPr="00941704" w:rsidRDefault="001D14C6" w:rsidP="00654A81">
      <w:pPr>
        <w:jc w:val="center"/>
      </w:pPr>
    </w:p>
    <w:p w14:paraId="1F1943D7" w14:textId="687CA3F5" w:rsidR="002F468D" w:rsidRDefault="002F468D" w:rsidP="002F468D">
      <w:pPr>
        <w:pStyle w:val="Heading3"/>
      </w:pPr>
      <w:bookmarkStart w:id="10" w:name="_Packet_CAN_ID_BL_VER_REQ"/>
      <w:bookmarkStart w:id="11" w:name="_Toc131848978"/>
      <w:bookmarkEnd w:id="10"/>
      <w:r>
        <w:t xml:space="preserve">Packet </w:t>
      </w:r>
      <w:r w:rsidRPr="002F468D">
        <w:t>CAN_ID_BL_VER_REQ</w:t>
      </w:r>
      <w:bookmarkEnd w:id="11"/>
    </w:p>
    <w:p w14:paraId="4C3BADCE" w14:textId="2BDF84E9" w:rsidR="00FF2C2A" w:rsidRDefault="00FF2C2A" w:rsidP="00FF2C2A">
      <w:r>
        <w:t>This command is used to request version information from the MCU.</w:t>
      </w:r>
    </w:p>
    <w:p w14:paraId="56D42E69" w14:textId="636E33DA" w:rsidR="00654A81" w:rsidRDefault="00654A81" w:rsidP="00654A81">
      <w:pPr>
        <w:jc w:val="center"/>
      </w:pPr>
      <w:r>
        <w:rPr>
          <w:noProof/>
        </w:rPr>
        <w:drawing>
          <wp:inline distT="0" distB="0" distL="0" distR="0" wp14:anchorId="15C820A4" wp14:editId="5CC20CA0">
            <wp:extent cx="4674948" cy="3458817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1411" cy="34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F5D" w14:textId="1C05404F" w:rsidR="00DE782D" w:rsidRDefault="00DE782D" w:rsidP="00DE782D">
      <w:pPr>
        <w:pStyle w:val="Heading3"/>
      </w:pPr>
      <w:bookmarkStart w:id="12" w:name="_Packet_CAN_ID_BL_MAP_REQ"/>
      <w:bookmarkStart w:id="13" w:name="_Toc131848979"/>
      <w:bookmarkEnd w:id="12"/>
      <w:r>
        <w:lastRenderedPageBreak/>
        <w:t>Packet</w:t>
      </w:r>
      <w:r w:rsidR="00234E77">
        <w:t xml:space="preserve"> </w:t>
      </w:r>
      <w:r w:rsidR="00234E77" w:rsidRPr="00234E77">
        <w:t>CAN_ID_BL_MAP_REQ</w:t>
      </w:r>
      <w:bookmarkEnd w:id="13"/>
    </w:p>
    <w:p w14:paraId="3A9092B9" w14:textId="2A6A7879" w:rsidR="00234E77" w:rsidRDefault="00234E77" w:rsidP="00234E77">
      <w:r>
        <w:t>This command is used to request MCU’s memory map.</w:t>
      </w:r>
    </w:p>
    <w:p w14:paraId="78CA332D" w14:textId="05EA6D0B" w:rsidR="00654A81" w:rsidRDefault="00654A81" w:rsidP="00654A81">
      <w:pPr>
        <w:jc w:val="center"/>
      </w:pPr>
      <w:r>
        <w:rPr>
          <w:noProof/>
        </w:rPr>
        <w:drawing>
          <wp:inline distT="0" distB="0" distL="0" distR="0" wp14:anchorId="0D6601C3" wp14:editId="520D35B6">
            <wp:extent cx="3363402" cy="3593691"/>
            <wp:effectExtent l="0" t="0" r="8890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187" cy="360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14AA" w14:textId="6FBB110E" w:rsidR="00DD4DEF" w:rsidRDefault="00DD4DEF" w:rsidP="00DD4DEF">
      <w:pPr>
        <w:pStyle w:val="Heading3"/>
      </w:pPr>
      <w:bookmarkStart w:id="14" w:name="_Packet_CAN_ID_BL_ADDR"/>
      <w:bookmarkStart w:id="15" w:name="_Toc131848980"/>
      <w:bookmarkEnd w:id="14"/>
      <w:r>
        <w:t xml:space="preserve">Packet </w:t>
      </w:r>
      <w:r w:rsidR="009278FE" w:rsidRPr="009278FE">
        <w:t>CAN_ID_BL_ADDR</w:t>
      </w:r>
      <w:bookmarkEnd w:id="15"/>
    </w:p>
    <w:p w14:paraId="0209A8E6" w14:textId="50624F3E" w:rsidR="00EE6FD2" w:rsidRDefault="00EE6FD2" w:rsidP="00EE6FD2">
      <w:r>
        <w:t xml:space="preserve">This command is used to </w:t>
      </w:r>
      <w:r w:rsidR="00D71FFC">
        <w:t>set the flash address and size to write the image.</w:t>
      </w:r>
    </w:p>
    <w:p w14:paraId="2920322F" w14:textId="50EB06B9" w:rsidR="00654A81" w:rsidRPr="00EE6FD2" w:rsidRDefault="00654A81" w:rsidP="00654A81">
      <w:pPr>
        <w:jc w:val="center"/>
      </w:pPr>
      <w:r>
        <w:rPr>
          <w:noProof/>
        </w:rPr>
        <w:drawing>
          <wp:inline distT="0" distB="0" distL="0" distR="0" wp14:anchorId="636DC564" wp14:editId="4E4CBCE8">
            <wp:extent cx="3998794" cy="3861898"/>
            <wp:effectExtent l="0" t="0" r="1905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8794" cy="38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0D1C" w14:textId="3DEFC1F0" w:rsidR="00332378" w:rsidRDefault="00332378" w:rsidP="00332378">
      <w:pPr>
        <w:pStyle w:val="Heading3"/>
      </w:pPr>
      <w:bookmarkStart w:id="16" w:name="_Packet_CAN_ID_BL_DATA"/>
      <w:bookmarkStart w:id="17" w:name="_Toc131848981"/>
      <w:bookmarkEnd w:id="16"/>
      <w:r>
        <w:lastRenderedPageBreak/>
        <w:t xml:space="preserve">Packet </w:t>
      </w:r>
      <w:r w:rsidR="00246019" w:rsidRPr="00246019">
        <w:t>CAN_ID_BL_DATA</w:t>
      </w:r>
      <w:bookmarkEnd w:id="17"/>
    </w:p>
    <w:p w14:paraId="7891C31E" w14:textId="3305ACDA" w:rsidR="005136F4" w:rsidRDefault="00D71FFC" w:rsidP="00DE448E">
      <w:r>
        <w:t>This command is used to send the image data</w:t>
      </w:r>
      <w:r w:rsidR="0054017A">
        <w:t>.</w:t>
      </w:r>
    </w:p>
    <w:p w14:paraId="73A6845E" w14:textId="6BF6BFEB" w:rsidR="00654A81" w:rsidRDefault="00654A81" w:rsidP="00654A81">
      <w:pPr>
        <w:jc w:val="center"/>
      </w:pPr>
      <w:r>
        <w:rPr>
          <w:noProof/>
        </w:rPr>
        <w:drawing>
          <wp:inline distT="0" distB="0" distL="0" distR="0" wp14:anchorId="742D9567" wp14:editId="7397F852">
            <wp:extent cx="3930555" cy="3634870"/>
            <wp:effectExtent l="0" t="0" r="0" b="3810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5977" cy="363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DD35" w14:textId="77777777" w:rsidR="00977611" w:rsidRDefault="00977611" w:rsidP="00654A81">
      <w:pPr>
        <w:jc w:val="center"/>
      </w:pPr>
    </w:p>
    <w:p w14:paraId="09096325" w14:textId="7417ACA6" w:rsidR="002A6325" w:rsidRPr="002A6325" w:rsidRDefault="002A6325" w:rsidP="002A6325">
      <w:pPr>
        <w:pStyle w:val="Heading2"/>
      </w:pPr>
      <w:bookmarkStart w:id="18" w:name="_Toc131848982"/>
      <w:r w:rsidRPr="002A6325">
        <w:t>Memory Map</w:t>
      </w:r>
      <w:bookmarkEnd w:id="18"/>
    </w:p>
    <w:p w14:paraId="3B37AFF4" w14:textId="77777777" w:rsidR="006C3042" w:rsidRPr="006C3042" w:rsidRDefault="006C3042" w:rsidP="006C3042"/>
    <w:sectPr w:rsidR="006C3042" w:rsidRPr="006C3042" w:rsidSect="002F6BBC">
      <w:headerReference w:type="even" r:id="rId19"/>
      <w:footerReference w:type="default" r:id="rId20"/>
      <w:headerReference w:type="first" r:id="rId21"/>
      <w:pgSz w:w="11906" w:h="16838"/>
      <w:pgMar w:top="1440" w:right="1440" w:bottom="1440" w:left="1440" w:header="144" w:footer="14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9BE0A" w14:textId="77777777" w:rsidR="00D43863" w:rsidRDefault="00D43863">
      <w:pPr>
        <w:spacing w:line="240" w:lineRule="auto"/>
      </w:pPr>
      <w:r>
        <w:separator/>
      </w:r>
    </w:p>
  </w:endnote>
  <w:endnote w:type="continuationSeparator" w:id="0">
    <w:p w14:paraId="37124E39" w14:textId="77777777" w:rsidR="00D43863" w:rsidRDefault="00D43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93FB" w14:textId="77777777" w:rsidR="00D1223B" w:rsidRPr="00D1223B" w:rsidRDefault="00D1223B" w:rsidP="00D1223B">
    <w:pPr>
      <w:tabs>
        <w:tab w:val="center" w:pos="4680"/>
        <w:tab w:val="right" w:pos="9360"/>
      </w:tabs>
      <w:spacing w:before="0" w:after="0" w:line="240" w:lineRule="auto"/>
      <w:jc w:val="center"/>
      <w:rPr>
        <w:rFonts w:eastAsia="Arial" w:cs="Arial"/>
        <w:szCs w:val="20"/>
        <w:lang w:val="en-US" w:eastAsia="en-US"/>
      </w:rPr>
    </w:pPr>
  </w:p>
  <w:p w14:paraId="3BE91551" w14:textId="77777777" w:rsidR="00D1223B" w:rsidRPr="00D1223B" w:rsidRDefault="00D1223B" w:rsidP="00D1223B">
    <w:pPr>
      <w:tabs>
        <w:tab w:val="center" w:pos="4680"/>
        <w:tab w:val="right" w:pos="9360"/>
      </w:tabs>
      <w:spacing w:before="0" w:after="0" w:line="240" w:lineRule="auto"/>
      <w:jc w:val="center"/>
      <w:rPr>
        <w:rFonts w:eastAsia="Arial" w:cs="Arial"/>
        <w:szCs w:val="20"/>
        <w:lang w:val="en-US" w:eastAsia="en-US"/>
      </w:rPr>
    </w:pPr>
  </w:p>
  <w:p w14:paraId="4A3B397D" w14:textId="64342E32" w:rsidR="0091433C" w:rsidRPr="00D1223B" w:rsidRDefault="00D1223B" w:rsidP="00D1223B">
    <w:pPr>
      <w:tabs>
        <w:tab w:val="center" w:pos="4680"/>
        <w:tab w:val="right" w:pos="9360"/>
      </w:tabs>
      <w:spacing w:before="0" w:after="0" w:line="240" w:lineRule="auto"/>
      <w:jc w:val="center"/>
      <w:rPr>
        <w:rFonts w:eastAsia="Arial" w:cs="Arial"/>
        <w:szCs w:val="20"/>
        <w:lang w:val="en-US" w:eastAsia="en-US"/>
      </w:rPr>
    </w:pPr>
    <w:r w:rsidRPr="00D1223B">
      <w:rPr>
        <w:rFonts w:eastAsia="Arial" w:cs="Arial"/>
        <w:szCs w:val="20"/>
        <w:lang w:val="en-US" w:eastAsia="en-US"/>
      </w:rPr>
      <w:t xml:space="preserve">Page </w:t>
    </w:r>
    <w:r w:rsidRPr="00D1223B">
      <w:rPr>
        <w:rFonts w:eastAsia="Arial" w:cs="Arial"/>
        <w:szCs w:val="20"/>
        <w:lang w:val="en-US" w:eastAsia="en-US"/>
      </w:rPr>
      <w:fldChar w:fldCharType="begin"/>
    </w:r>
    <w:r w:rsidRPr="00D1223B">
      <w:rPr>
        <w:rFonts w:eastAsia="Arial" w:cs="Arial"/>
        <w:szCs w:val="20"/>
        <w:lang w:val="en-US" w:eastAsia="en-US"/>
      </w:rPr>
      <w:instrText xml:space="preserve"> PAGE   \* MERGEFORMAT </w:instrText>
    </w:r>
    <w:r w:rsidRPr="00D1223B">
      <w:rPr>
        <w:rFonts w:eastAsia="Arial" w:cs="Arial"/>
        <w:szCs w:val="20"/>
        <w:lang w:val="en-US" w:eastAsia="en-US"/>
      </w:rPr>
      <w:fldChar w:fldCharType="separate"/>
    </w:r>
    <w:r w:rsidRPr="00D1223B">
      <w:rPr>
        <w:rFonts w:eastAsia="Arial" w:cs="Arial"/>
        <w:szCs w:val="20"/>
        <w:lang w:val="en-US" w:eastAsia="en-US"/>
      </w:rPr>
      <w:t>1</w:t>
    </w:r>
    <w:r w:rsidRPr="00D1223B">
      <w:rPr>
        <w:rFonts w:eastAsia="Arial" w:cs="Arial"/>
        <w:noProof/>
        <w:szCs w:val="20"/>
        <w:lang w:val="en-US" w:eastAsia="en-US"/>
      </w:rPr>
      <w:fldChar w:fldCharType="end"/>
    </w:r>
    <w:r w:rsidRPr="00D1223B">
      <w:rPr>
        <w:rFonts w:eastAsia="Arial" w:cs="Arial"/>
        <w:noProof/>
        <w:szCs w:val="20"/>
        <w:lang w:val="en-US" w:eastAsia="en-US"/>
      </w:rPr>
      <w:t xml:space="preserve"> of </w:t>
    </w:r>
    <w:r w:rsidRPr="00D1223B">
      <w:rPr>
        <w:rFonts w:eastAsia="Arial" w:cs="Arial"/>
        <w:szCs w:val="20"/>
        <w:lang w:val="en-US" w:eastAsia="en-US"/>
      </w:rPr>
      <w:fldChar w:fldCharType="begin"/>
    </w:r>
    <w:r w:rsidRPr="00D1223B">
      <w:rPr>
        <w:rFonts w:eastAsia="Arial" w:cs="Arial"/>
        <w:szCs w:val="20"/>
        <w:lang w:val="en-US" w:eastAsia="en-US"/>
      </w:rPr>
      <w:instrText xml:space="preserve"> NUMPAGES   \* MERGEFORMAT </w:instrText>
    </w:r>
    <w:r w:rsidRPr="00D1223B">
      <w:rPr>
        <w:rFonts w:eastAsia="Arial" w:cs="Arial"/>
        <w:szCs w:val="20"/>
        <w:lang w:val="en-US" w:eastAsia="en-US"/>
      </w:rPr>
      <w:fldChar w:fldCharType="separate"/>
    </w:r>
    <w:r w:rsidRPr="00D1223B">
      <w:rPr>
        <w:rFonts w:eastAsia="Arial" w:cs="Arial"/>
        <w:szCs w:val="20"/>
        <w:lang w:val="en-US" w:eastAsia="en-US"/>
      </w:rPr>
      <w:t>19</w:t>
    </w:r>
    <w:r w:rsidRPr="00D1223B">
      <w:rPr>
        <w:rFonts w:eastAsia="Arial" w:cs="Arial"/>
        <w:szCs w:val="20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4936D" w14:textId="77777777" w:rsidR="00D43863" w:rsidRDefault="00D43863">
      <w:pPr>
        <w:spacing w:before="0" w:after="0"/>
      </w:pPr>
      <w:r>
        <w:separator/>
      </w:r>
    </w:p>
  </w:footnote>
  <w:footnote w:type="continuationSeparator" w:id="0">
    <w:p w14:paraId="2B288676" w14:textId="77777777" w:rsidR="00D43863" w:rsidRDefault="00D4386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3970" w14:textId="77777777" w:rsidR="0091433C" w:rsidRDefault="00000000">
    <w:pPr>
      <w:pStyle w:val="Header"/>
    </w:pPr>
    <w:r>
      <w:pict w14:anchorId="4A3B39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890" o:spid="_x0000_s1026" type="#_x0000_t136" style="position:absolute;left:0;text-align:left;margin-left:0;margin-top:0;width:477.2pt;height:159.0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Arial&quot;;font-size:1pt" fitpath="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397E" w14:textId="77777777" w:rsidR="0091433C" w:rsidRDefault="00000000">
    <w:pPr>
      <w:pStyle w:val="Header"/>
    </w:pPr>
    <w:r>
      <w:pict w14:anchorId="4A3B39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889" o:spid="_x0000_s1025" type="#_x0000_t136" style="position:absolute;left:0;text-align:left;margin-left:0;margin-top:0;width:477.2pt;height:159.0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Arial&quot;;font-size:1pt" fitpath="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7E3C38"/>
    <w:multiLevelType w:val="multilevel"/>
    <w:tmpl w:val="807E3C38"/>
    <w:lvl w:ilvl="0">
      <w:start w:val="1"/>
      <w:numFmt w:val="decimal"/>
      <w:pStyle w:val="Heading1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E28D7DE5"/>
    <w:multiLevelType w:val="singleLevel"/>
    <w:tmpl w:val="E28D7DE5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2" w15:restartNumberingAfterBreak="0">
    <w:nsid w:val="027A2DD8"/>
    <w:multiLevelType w:val="hybridMultilevel"/>
    <w:tmpl w:val="FFFFFFFF"/>
    <w:lvl w:ilvl="0" w:tplc="83F858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762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EE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02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A2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44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E7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6B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40C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1BC3"/>
    <w:multiLevelType w:val="singleLevel"/>
    <w:tmpl w:val="288A1BC3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4" w15:restartNumberingAfterBreak="0">
    <w:nsid w:val="437A60BA"/>
    <w:multiLevelType w:val="multilevel"/>
    <w:tmpl w:val="437A60BA"/>
    <w:lvl w:ilvl="0">
      <w:start w:val="1"/>
      <w:numFmt w:val="none"/>
      <w:pStyle w:val="Note1"/>
      <w:lvlText w:val="NOTE:"/>
      <w:lvlJc w:val="left"/>
      <w:pPr>
        <w:tabs>
          <w:tab w:val="left" w:pos="1008"/>
        </w:tabs>
        <w:ind w:left="936" w:hanging="936"/>
      </w:pPr>
      <w:rPr>
        <w:rFonts w:ascii="Arial" w:hAnsi="Arial" w:hint="default"/>
        <w:b/>
        <w:i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781C947F"/>
    <w:multiLevelType w:val="singleLevel"/>
    <w:tmpl w:val="781C947F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num w:numId="1" w16cid:durableId="1053232012">
    <w:abstractNumId w:val="0"/>
  </w:num>
  <w:num w:numId="2" w16cid:durableId="1966306679">
    <w:abstractNumId w:val="4"/>
  </w:num>
  <w:num w:numId="3" w16cid:durableId="1636527211">
    <w:abstractNumId w:val="5"/>
  </w:num>
  <w:num w:numId="4" w16cid:durableId="1305505362">
    <w:abstractNumId w:val="1"/>
  </w:num>
  <w:num w:numId="5" w16cid:durableId="2146967870">
    <w:abstractNumId w:val="0"/>
  </w:num>
  <w:num w:numId="6" w16cid:durableId="50885265">
    <w:abstractNumId w:val="0"/>
  </w:num>
  <w:num w:numId="7" w16cid:durableId="1286934687">
    <w:abstractNumId w:val="0"/>
  </w:num>
  <w:num w:numId="8" w16cid:durableId="716780387">
    <w:abstractNumId w:val="2"/>
  </w:num>
  <w:num w:numId="9" w16cid:durableId="467863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911150"/>
    <w:rsid w:val="0000167E"/>
    <w:rsid w:val="00002607"/>
    <w:rsid w:val="000055DF"/>
    <w:rsid w:val="0000662A"/>
    <w:rsid w:val="000120BE"/>
    <w:rsid w:val="000152A1"/>
    <w:rsid w:val="000161B0"/>
    <w:rsid w:val="00016A64"/>
    <w:rsid w:val="0002193C"/>
    <w:rsid w:val="00022205"/>
    <w:rsid w:val="00022527"/>
    <w:rsid w:val="0002273B"/>
    <w:rsid w:val="00024137"/>
    <w:rsid w:val="00024A8E"/>
    <w:rsid w:val="00027521"/>
    <w:rsid w:val="00027F50"/>
    <w:rsid w:val="000305F1"/>
    <w:rsid w:val="00036AA4"/>
    <w:rsid w:val="0003797F"/>
    <w:rsid w:val="00040053"/>
    <w:rsid w:val="0004045F"/>
    <w:rsid w:val="00041FD0"/>
    <w:rsid w:val="00044627"/>
    <w:rsid w:val="00045253"/>
    <w:rsid w:val="000469F9"/>
    <w:rsid w:val="00047278"/>
    <w:rsid w:val="00047CFC"/>
    <w:rsid w:val="00047F30"/>
    <w:rsid w:val="00050550"/>
    <w:rsid w:val="00050818"/>
    <w:rsid w:val="00053083"/>
    <w:rsid w:val="00057FC1"/>
    <w:rsid w:val="00060FD0"/>
    <w:rsid w:val="00060FDB"/>
    <w:rsid w:val="00062367"/>
    <w:rsid w:val="000626A6"/>
    <w:rsid w:val="00062F22"/>
    <w:rsid w:val="0006524E"/>
    <w:rsid w:val="0006681E"/>
    <w:rsid w:val="00067476"/>
    <w:rsid w:val="0006777C"/>
    <w:rsid w:val="00071251"/>
    <w:rsid w:val="000749FA"/>
    <w:rsid w:val="00076DC1"/>
    <w:rsid w:val="00083BEC"/>
    <w:rsid w:val="00086A75"/>
    <w:rsid w:val="00086E53"/>
    <w:rsid w:val="00093105"/>
    <w:rsid w:val="000A0159"/>
    <w:rsid w:val="000A0220"/>
    <w:rsid w:val="000A090A"/>
    <w:rsid w:val="000A0E76"/>
    <w:rsid w:val="000A197C"/>
    <w:rsid w:val="000A22EE"/>
    <w:rsid w:val="000A38C5"/>
    <w:rsid w:val="000A5D75"/>
    <w:rsid w:val="000A6784"/>
    <w:rsid w:val="000A7980"/>
    <w:rsid w:val="000B09A0"/>
    <w:rsid w:val="000B1EB9"/>
    <w:rsid w:val="000B4BEA"/>
    <w:rsid w:val="000B4C9C"/>
    <w:rsid w:val="000B5697"/>
    <w:rsid w:val="000B574F"/>
    <w:rsid w:val="000B6712"/>
    <w:rsid w:val="000C15F2"/>
    <w:rsid w:val="000C226D"/>
    <w:rsid w:val="000C22F2"/>
    <w:rsid w:val="000C4F0E"/>
    <w:rsid w:val="000C5F2C"/>
    <w:rsid w:val="000D44F6"/>
    <w:rsid w:val="000D6149"/>
    <w:rsid w:val="000D7BCA"/>
    <w:rsid w:val="000E261E"/>
    <w:rsid w:val="000E2DF2"/>
    <w:rsid w:val="000E71BF"/>
    <w:rsid w:val="000F05A6"/>
    <w:rsid w:val="000F398B"/>
    <w:rsid w:val="001011D8"/>
    <w:rsid w:val="00102990"/>
    <w:rsid w:val="001055CF"/>
    <w:rsid w:val="001057E0"/>
    <w:rsid w:val="0010741A"/>
    <w:rsid w:val="00111D1E"/>
    <w:rsid w:val="00113000"/>
    <w:rsid w:val="00116D8E"/>
    <w:rsid w:val="001179E4"/>
    <w:rsid w:val="00120C09"/>
    <w:rsid w:val="00121022"/>
    <w:rsid w:val="00123852"/>
    <w:rsid w:val="00123A14"/>
    <w:rsid w:val="001241FE"/>
    <w:rsid w:val="0012499F"/>
    <w:rsid w:val="001334F6"/>
    <w:rsid w:val="001351DE"/>
    <w:rsid w:val="001355B8"/>
    <w:rsid w:val="001375F9"/>
    <w:rsid w:val="00144C84"/>
    <w:rsid w:val="00144CE5"/>
    <w:rsid w:val="00146728"/>
    <w:rsid w:val="00146B69"/>
    <w:rsid w:val="00150858"/>
    <w:rsid w:val="001517B0"/>
    <w:rsid w:val="0015378A"/>
    <w:rsid w:val="001567DE"/>
    <w:rsid w:val="0016141E"/>
    <w:rsid w:val="001643AA"/>
    <w:rsid w:val="001645FF"/>
    <w:rsid w:val="00164D61"/>
    <w:rsid w:val="00165870"/>
    <w:rsid w:val="00165D19"/>
    <w:rsid w:val="001664C6"/>
    <w:rsid w:val="00171BC1"/>
    <w:rsid w:val="00176FC5"/>
    <w:rsid w:val="001776FF"/>
    <w:rsid w:val="00181508"/>
    <w:rsid w:val="00191113"/>
    <w:rsid w:val="00193461"/>
    <w:rsid w:val="00194077"/>
    <w:rsid w:val="00195364"/>
    <w:rsid w:val="0019668B"/>
    <w:rsid w:val="001A1298"/>
    <w:rsid w:val="001A68D6"/>
    <w:rsid w:val="001A6A53"/>
    <w:rsid w:val="001B21B9"/>
    <w:rsid w:val="001B2D62"/>
    <w:rsid w:val="001B3679"/>
    <w:rsid w:val="001B4536"/>
    <w:rsid w:val="001B5CB9"/>
    <w:rsid w:val="001B6CBB"/>
    <w:rsid w:val="001C1B26"/>
    <w:rsid w:val="001C1C49"/>
    <w:rsid w:val="001C2378"/>
    <w:rsid w:val="001C676E"/>
    <w:rsid w:val="001C7E9C"/>
    <w:rsid w:val="001D0124"/>
    <w:rsid w:val="001D11B4"/>
    <w:rsid w:val="001D14C6"/>
    <w:rsid w:val="001D4975"/>
    <w:rsid w:val="001D661F"/>
    <w:rsid w:val="001D6F7B"/>
    <w:rsid w:val="001D7216"/>
    <w:rsid w:val="001E007E"/>
    <w:rsid w:val="001E3476"/>
    <w:rsid w:val="001E469A"/>
    <w:rsid w:val="001E6F8D"/>
    <w:rsid w:val="001E73B8"/>
    <w:rsid w:val="001F05A8"/>
    <w:rsid w:val="001F0AEB"/>
    <w:rsid w:val="001F40D7"/>
    <w:rsid w:val="001F4236"/>
    <w:rsid w:val="001F5E55"/>
    <w:rsid w:val="001F708B"/>
    <w:rsid w:val="001F7A14"/>
    <w:rsid w:val="00200A3E"/>
    <w:rsid w:val="002010B4"/>
    <w:rsid w:val="00202416"/>
    <w:rsid w:val="002045C5"/>
    <w:rsid w:val="00204DF5"/>
    <w:rsid w:val="00205B96"/>
    <w:rsid w:val="00207C65"/>
    <w:rsid w:val="00212772"/>
    <w:rsid w:val="0021327E"/>
    <w:rsid w:val="0021420D"/>
    <w:rsid w:val="00214D75"/>
    <w:rsid w:val="00215F59"/>
    <w:rsid w:val="00217E15"/>
    <w:rsid w:val="00221931"/>
    <w:rsid w:val="00222398"/>
    <w:rsid w:val="0022259E"/>
    <w:rsid w:val="00222A25"/>
    <w:rsid w:val="002326D9"/>
    <w:rsid w:val="00234E77"/>
    <w:rsid w:val="00235659"/>
    <w:rsid w:val="002359C2"/>
    <w:rsid w:val="00235CA0"/>
    <w:rsid w:val="002412CB"/>
    <w:rsid w:val="00241565"/>
    <w:rsid w:val="00242C2E"/>
    <w:rsid w:val="0024337B"/>
    <w:rsid w:val="0024392E"/>
    <w:rsid w:val="00246019"/>
    <w:rsid w:val="002461FA"/>
    <w:rsid w:val="00246A36"/>
    <w:rsid w:val="00251E71"/>
    <w:rsid w:val="00256EE9"/>
    <w:rsid w:val="002578AE"/>
    <w:rsid w:val="00263017"/>
    <w:rsid w:val="0026504B"/>
    <w:rsid w:val="00265458"/>
    <w:rsid w:val="002665B3"/>
    <w:rsid w:val="00266A2D"/>
    <w:rsid w:val="0026757D"/>
    <w:rsid w:val="002700C7"/>
    <w:rsid w:val="00272092"/>
    <w:rsid w:val="00276B4D"/>
    <w:rsid w:val="00277C6F"/>
    <w:rsid w:val="002817F3"/>
    <w:rsid w:val="00281B52"/>
    <w:rsid w:val="002834FE"/>
    <w:rsid w:val="00284293"/>
    <w:rsid w:val="00284C7F"/>
    <w:rsid w:val="0028564C"/>
    <w:rsid w:val="00291691"/>
    <w:rsid w:val="00293D4C"/>
    <w:rsid w:val="002949F0"/>
    <w:rsid w:val="002A08A2"/>
    <w:rsid w:val="002A2599"/>
    <w:rsid w:val="002A4626"/>
    <w:rsid w:val="002A4D17"/>
    <w:rsid w:val="002A6325"/>
    <w:rsid w:val="002A6532"/>
    <w:rsid w:val="002A6809"/>
    <w:rsid w:val="002B2646"/>
    <w:rsid w:val="002B28B9"/>
    <w:rsid w:val="002B334A"/>
    <w:rsid w:val="002B3AC7"/>
    <w:rsid w:val="002B4A5C"/>
    <w:rsid w:val="002C0FCD"/>
    <w:rsid w:val="002C44AB"/>
    <w:rsid w:val="002C4710"/>
    <w:rsid w:val="002C52C7"/>
    <w:rsid w:val="002C5CAF"/>
    <w:rsid w:val="002C6EFA"/>
    <w:rsid w:val="002D0C6F"/>
    <w:rsid w:val="002D189E"/>
    <w:rsid w:val="002D2A85"/>
    <w:rsid w:val="002D3504"/>
    <w:rsid w:val="002D3747"/>
    <w:rsid w:val="002D3A24"/>
    <w:rsid w:val="002D3A44"/>
    <w:rsid w:val="002D3A8A"/>
    <w:rsid w:val="002D3FC7"/>
    <w:rsid w:val="002D5D58"/>
    <w:rsid w:val="002D7A38"/>
    <w:rsid w:val="002E0AD1"/>
    <w:rsid w:val="002E10CC"/>
    <w:rsid w:val="002E1988"/>
    <w:rsid w:val="002E2BF1"/>
    <w:rsid w:val="002E4A21"/>
    <w:rsid w:val="002E4D76"/>
    <w:rsid w:val="002E5889"/>
    <w:rsid w:val="002E7D4D"/>
    <w:rsid w:val="002F0871"/>
    <w:rsid w:val="002F0EFC"/>
    <w:rsid w:val="002F1035"/>
    <w:rsid w:val="002F1121"/>
    <w:rsid w:val="002F1412"/>
    <w:rsid w:val="002F2C91"/>
    <w:rsid w:val="002F3FB5"/>
    <w:rsid w:val="002F468D"/>
    <w:rsid w:val="002F6BBC"/>
    <w:rsid w:val="002F7ADA"/>
    <w:rsid w:val="00300657"/>
    <w:rsid w:val="00304120"/>
    <w:rsid w:val="00304891"/>
    <w:rsid w:val="00304926"/>
    <w:rsid w:val="00305097"/>
    <w:rsid w:val="00310B76"/>
    <w:rsid w:val="00310DDE"/>
    <w:rsid w:val="00315756"/>
    <w:rsid w:val="00317F89"/>
    <w:rsid w:val="00320662"/>
    <w:rsid w:val="00322F36"/>
    <w:rsid w:val="0032373D"/>
    <w:rsid w:val="00327B15"/>
    <w:rsid w:val="00331A4B"/>
    <w:rsid w:val="00331F30"/>
    <w:rsid w:val="00332378"/>
    <w:rsid w:val="003346E3"/>
    <w:rsid w:val="0034069E"/>
    <w:rsid w:val="00342CDF"/>
    <w:rsid w:val="00343F1F"/>
    <w:rsid w:val="00344CD3"/>
    <w:rsid w:val="00345B39"/>
    <w:rsid w:val="00345B45"/>
    <w:rsid w:val="00345E10"/>
    <w:rsid w:val="00350164"/>
    <w:rsid w:val="003511F8"/>
    <w:rsid w:val="00351FFF"/>
    <w:rsid w:val="003529F9"/>
    <w:rsid w:val="003540D8"/>
    <w:rsid w:val="00355B99"/>
    <w:rsid w:val="00361902"/>
    <w:rsid w:val="00364BCB"/>
    <w:rsid w:val="003668B1"/>
    <w:rsid w:val="00367402"/>
    <w:rsid w:val="00370619"/>
    <w:rsid w:val="00370D06"/>
    <w:rsid w:val="00373F56"/>
    <w:rsid w:val="00380369"/>
    <w:rsid w:val="00383FF8"/>
    <w:rsid w:val="00387FA6"/>
    <w:rsid w:val="0039041D"/>
    <w:rsid w:val="0039072C"/>
    <w:rsid w:val="003909CF"/>
    <w:rsid w:val="003915DC"/>
    <w:rsid w:val="00392392"/>
    <w:rsid w:val="00392AE6"/>
    <w:rsid w:val="00394003"/>
    <w:rsid w:val="003947B8"/>
    <w:rsid w:val="00394D5B"/>
    <w:rsid w:val="00394E50"/>
    <w:rsid w:val="003962E6"/>
    <w:rsid w:val="003976CA"/>
    <w:rsid w:val="00397EF9"/>
    <w:rsid w:val="003A0DE3"/>
    <w:rsid w:val="003A1878"/>
    <w:rsid w:val="003A2583"/>
    <w:rsid w:val="003A2A55"/>
    <w:rsid w:val="003A2CE9"/>
    <w:rsid w:val="003A3D6E"/>
    <w:rsid w:val="003B1336"/>
    <w:rsid w:val="003B282B"/>
    <w:rsid w:val="003B533D"/>
    <w:rsid w:val="003B5B77"/>
    <w:rsid w:val="003B6282"/>
    <w:rsid w:val="003C0710"/>
    <w:rsid w:val="003C6EA0"/>
    <w:rsid w:val="003D3B91"/>
    <w:rsid w:val="003D575B"/>
    <w:rsid w:val="003D6419"/>
    <w:rsid w:val="003D687D"/>
    <w:rsid w:val="003D768D"/>
    <w:rsid w:val="003E344C"/>
    <w:rsid w:val="003E4726"/>
    <w:rsid w:val="003E4B23"/>
    <w:rsid w:val="003E5316"/>
    <w:rsid w:val="003E7B4E"/>
    <w:rsid w:val="003F0809"/>
    <w:rsid w:val="003F18F3"/>
    <w:rsid w:val="003F1C72"/>
    <w:rsid w:val="003F40EC"/>
    <w:rsid w:val="003F79CE"/>
    <w:rsid w:val="004015C3"/>
    <w:rsid w:val="00402EA9"/>
    <w:rsid w:val="00403391"/>
    <w:rsid w:val="00404BF6"/>
    <w:rsid w:val="00406E1C"/>
    <w:rsid w:val="00410A86"/>
    <w:rsid w:val="00412C78"/>
    <w:rsid w:val="00414689"/>
    <w:rsid w:val="0041534E"/>
    <w:rsid w:val="004154F3"/>
    <w:rsid w:val="004157D8"/>
    <w:rsid w:val="0041605A"/>
    <w:rsid w:val="00416E01"/>
    <w:rsid w:val="004177A5"/>
    <w:rsid w:val="00417903"/>
    <w:rsid w:val="00420E7B"/>
    <w:rsid w:val="00421EB0"/>
    <w:rsid w:val="00422A2D"/>
    <w:rsid w:val="00423992"/>
    <w:rsid w:val="00423D05"/>
    <w:rsid w:val="00423FC4"/>
    <w:rsid w:val="00424F2E"/>
    <w:rsid w:val="00426537"/>
    <w:rsid w:val="004276E5"/>
    <w:rsid w:val="00434B76"/>
    <w:rsid w:val="0043653C"/>
    <w:rsid w:val="004371C6"/>
    <w:rsid w:val="004408DC"/>
    <w:rsid w:val="00441D52"/>
    <w:rsid w:val="004446BF"/>
    <w:rsid w:val="00444FEE"/>
    <w:rsid w:val="00446F0C"/>
    <w:rsid w:val="004515D8"/>
    <w:rsid w:val="00451FCB"/>
    <w:rsid w:val="00454722"/>
    <w:rsid w:val="0045771F"/>
    <w:rsid w:val="00461583"/>
    <w:rsid w:val="004622D8"/>
    <w:rsid w:val="0046308D"/>
    <w:rsid w:val="0046497A"/>
    <w:rsid w:val="00465D9A"/>
    <w:rsid w:val="004664CA"/>
    <w:rsid w:val="00471786"/>
    <w:rsid w:val="004717AE"/>
    <w:rsid w:val="00472F41"/>
    <w:rsid w:val="004739DF"/>
    <w:rsid w:val="00474263"/>
    <w:rsid w:val="00474B6B"/>
    <w:rsid w:val="00475C4F"/>
    <w:rsid w:val="00475DE5"/>
    <w:rsid w:val="00481545"/>
    <w:rsid w:val="00481629"/>
    <w:rsid w:val="00482D52"/>
    <w:rsid w:val="00486A80"/>
    <w:rsid w:val="00487154"/>
    <w:rsid w:val="004913D7"/>
    <w:rsid w:val="004919F3"/>
    <w:rsid w:val="00492525"/>
    <w:rsid w:val="004947D7"/>
    <w:rsid w:val="00494EB9"/>
    <w:rsid w:val="00495181"/>
    <w:rsid w:val="0049702C"/>
    <w:rsid w:val="00497048"/>
    <w:rsid w:val="004A3C4E"/>
    <w:rsid w:val="004A59DB"/>
    <w:rsid w:val="004A5D53"/>
    <w:rsid w:val="004B0A58"/>
    <w:rsid w:val="004B36E8"/>
    <w:rsid w:val="004B3962"/>
    <w:rsid w:val="004B3A6A"/>
    <w:rsid w:val="004B60BF"/>
    <w:rsid w:val="004B7DE9"/>
    <w:rsid w:val="004C1332"/>
    <w:rsid w:val="004C2C22"/>
    <w:rsid w:val="004C3389"/>
    <w:rsid w:val="004C4CF9"/>
    <w:rsid w:val="004C5D33"/>
    <w:rsid w:val="004C6061"/>
    <w:rsid w:val="004D07EB"/>
    <w:rsid w:val="004D3736"/>
    <w:rsid w:val="004E18E3"/>
    <w:rsid w:val="004E2587"/>
    <w:rsid w:val="004E2954"/>
    <w:rsid w:val="004E2C8B"/>
    <w:rsid w:val="004E39B0"/>
    <w:rsid w:val="004E45AC"/>
    <w:rsid w:val="004E5E04"/>
    <w:rsid w:val="004F27C1"/>
    <w:rsid w:val="004F42EC"/>
    <w:rsid w:val="004F59D4"/>
    <w:rsid w:val="005006DB"/>
    <w:rsid w:val="00500C3E"/>
    <w:rsid w:val="0050422E"/>
    <w:rsid w:val="00506835"/>
    <w:rsid w:val="00507ECE"/>
    <w:rsid w:val="00507FAF"/>
    <w:rsid w:val="005136F4"/>
    <w:rsid w:val="00513F8E"/>
    <w:rsid w:val="00514D04"/>
    <w:rsid w:val="00516065"/>
    <w:rsid w:val="00516506"/>
    <w:rsid w:val="00527292"/>
    <w:rsid w:val="005276E6"/>
    <w:rsid w:val="0053040F"/>
    <w:rsid w:val="005329FB"/>
    <w:rsid w:val="00532F31"/>
    <w:rsid w:val="005336BD"/>
    <w:rsid w:val="00533812"/>
    <w:rsid w:val="00533B61"/>
    <w:rsid w:val="00535063"/>
    <w:rsid w:val="00535BAF"/>
    <w:rsid w:val="0054017A"/>
    <w:rsid w:val="005409B1"/>
    <w:rsid w:val="005414A6"/>
    <w:rsid w:val="00543610"/>
    <w:rsid w:val="00544C1B"/>
    <w:rsid w:val="005455EF"/>
    <w:rsid w:val="00545824"/>
    <w:rsid w:val="00545A47"/>
    <w:rsid w:val="00545BFC"/>
    <w:rsid w:val="005520E6"/>
    <w:rsid w:val="005526B2"/>
    <w:rsid w:val="00554621"/>
    <w:rsid w:val="00555A6A"/>
    <w:rsid w:val="00560052"/>
    <w:rsid w:val="0056132F"/>
    <w:rsid w:val="00562198"/>
    <w:rsid w:val="00563487"/>
    <w:rsid w:val="005646B0"/>
    <w:rsid w:val="0056535D"/>
    <w:rsid w:val="005667D2"/>
    <w:rsid w:val="00573F92"/>
    <w:rsid w:val="00574D04"/>
    <w:rsid w:val="005762B5"/>
    <w:rsid w:val="00576801"/>
    <w:rsid w:val="00577D18"/>
    <w:rsid w:val="00583E70"/>
    <w:rsid w:val="005912D0"/>
    <w:rsid w:val="0059206C"/>
    <w:rsid w:val="0059223E"/>
    <w:rsid w:val="005925A2"/>
    <w:rsid w:val="0059542F"/>
    <w:rsid w:val="005A08D4"/>
    <w:rsid w:val="005A278C"/>
    <w:rsid w:val="005A2CFC"/>
    <w:rsid w:val="005A3BB6"/>
    <w:rsid w:val="005A6769"/>
    <w:rsid w:val="005A7F6D"/>
    <w:rsid w:val="005B0F1C"/>
    <w:rsid w:val="005B4B84"/>
    <w:rsid w:val="005B5E06"/>
    <w:rsid w:val="005B76EE"/>
    <w:rsid w:val="005C035C"/>
    <w:rsid w:val="005C053A"/>
    <w:rsid w:val="005C56FB"/>
    <w:rsid w:val="005D0D86"/>
    <w:rsid w:val="005D1274"/>
    <w:rsid w:val="005D1784"/>
    <w:rsid w:val="005D7414"/>
    <w:rsid w:val="005E286B"/>
    <w:rsid w:val="005E69FC"/>
    <w:rsid w:val="005E7115"/>
    <w:rsid w:val="005F0323"/>
    <w:rsid w:val="005F2390"/>
    <w:rsid w:val="005F2DEC"/>
    <w:rsid w:val="005F6FBC"/>
    <w:rsid w:val="005F7A47"/>
    <w:rsid w:val="006051D3"/>
    <w:rsid w:val="00612621"/>
    <w:rsid w:val="00612D57"/>
    <w:rsid w:val="006166EE"/>
    <w:rsid w:val="006219DB"/>
    <w:rsid w:val="00622E42"/>
    <w:rsid w:val="0062353B"/>
    <w:rsid w:val="006236E9"/>
    <w:rsid w:val="006267FB"/>
    <w:rsid w:val="00627D2D"/>
    <w:rsid w:val="0063598E"/>
    <w:rsid w:val="00636579"/>
    <w:rsid w:val="00636D67"/>
    <w:rsid w:val="00637ABC"/>
    <w:rsid w:val="00642E84"/>
    <w:rsid w:val="006435A0"/>
    <w:rsid w:val="00644BE3"/>
    <w:rsid w:val="00646657"/>
    <w:rsid w:val="006516B7"/>
    <w:rsid w:val="00651888"/>
    <w:rsid w:val="00652217"/>
    <w:rsid w:val="006533B0"/>
    <w:rsid w:val="0065401B"/>
    <w:rsid w:val="00654A81"/>
    <w:rsid w:val="00656C6D"/>
    <w:rsid w:val="00657A45"/>
    <w:rsid w:val="006606F0"/>
    <w:rsid w:val="00660B32"/>
    <w:rsid w:val="00664B45"/>
    <w:rsid w:val="006666C8"/>
    <w:rsid w:val="00666948"/>
    <w:rsid w:val="00670666"/>
    <w:rsid w:val="0067098C"/>
    <w:rsid w:val="00672554"/>
    <w:rsid w:val="00674DB4"/>
    <w:rsid w:val="00675141"/>
    <w:rsid w:val="00676891"/>
    <w:rsid w:val="00677ED0"/>
    <w:rsid w:val="00680A14"/>
    <w:rsid w:val="006850D0"/>
    <w:rsid w:val="006868E8"/>
    <w:rsid w:val="00690BB2"/>
    <w:rsid w:val="0069183B"/>
    <w:rsid w:val="006920DD"/>
    <w:rsid w:val="006921E6"/>
    <w:rsid w:val="00693A32"/>
    <w:rsid w:val="00694658"/>
    <w:rsid w:val="00695AA9"/>
    <w:rsid w:val="00696B1C"/>
    <w:rsid w:val="006A2A50"/>
    <w:rsid w:val="006A35F0"/>
    <w:rsid w:val="006A55B9"/>
    <w:rsid w:val="006A5A23"/>
    <w:rsid w:val="006A5B88"/>
    <w:rsid w:val="006A6E2C"/>
    <w:rsid w:val="006A7931"/>
    <w:rsid w:val="006B29B2"/>
    <w:rsid w:val="006B38A3"/>
    <w:rsid w:val="006B6F52"/>
    <w:rsid w:val="006C12AB"/>
    <w:rsid w:val="006C1355"/>
    <w:rsid w:val="006C1D6C"/>
    <w:rsid w:val="006C29D2"/>
    <w:rsid w:val="006C2C1E"/>
    <w:rsid w:val="006C3042"/>
    <w:rsid w:val="006C32BF"/>
    <w:rsid w:val="006C3BC3"/>
    <w:rsid w:val="006C4010"/>
    <w:rsid w:val="006C4F6D"/>
    <w:rsid w:val="006D1C3C"/>
    <w:rsid w:val="006D1E5F"/>
    <w:rsid w:val="006D2490"/>
    <w:rsid w:val="006D73BB"/>
    <w:rsid w:val="006E1703"/>
    <w:rsid w:val="006E1846"/>
    <w:rsid w:val="006E5D89"/>
    <w:rsid w:val="006E7AF7"/>
    <w:rsid w:val="006F00D9"/>
    <w:rsid w:val="006F22F2"/>
    <w:rsid w:val="006F4162"/>
    <w:rsid w:val="006F5A02"/>
    <w:rsid w:val="006F6761"/>
    <w:rsid w:val="006F693A"/>
    <w:rsid w:val="00700806"/>
    <w:rsid w:val="00702DD7"/>
    <w:rsid w:val="00703B71"/>
    <w:rsid w:val="007105E2"/>
    <w:rsid w:val="007137C5"/>
    <w:rsid w:val="00715463"/>
    <w:rsid w:val="00715842"/>
    <w:rsid w:val="00716BA8"/>
    <w:rsid w:val="0071767C"/>
    <w:rsid w:val="0071770D"/>
    <w:rsid w:val="0072142A"/>
    <w:rsid w:val="00722606"/>
    <w:rsid w:val="00722959"/>
    <w:rsid w:val="0072461C"/>
    <w:rsid w:val="00730D04"/>
    <w:rsid w:val="00731436"/>
    <w:rsid w:val="00732204"/>
    <w:rsid w:val="00733C04"/>
    <w:rsid w:val="00734E9A"/>
    <w:rsid w:val="00741A63"/>
    <w:rsid w:val="00741AA3"/>
    <w:rsid w:val="007440D0"/>
    <w:rsid w:val="007472EF"/>
    <w:rsid w:val="00747523"/>
    <w:rsid w:val="00752530"/>
    <w:rsid w:val="007526EF"/>
    <w:rsid w:val="00752BFA"/>
    <w:rsid w:val="00754188"/>
    <w:rsid w:val="00756247"/>
    <w:rsid w:val="00760683"/>
    <w:rsid w:val="00760B47"/>
    <w:rsid w:val="00761078"/>
    <w:rsid w:val="00763580"/>
    <w:rsid w:val="00764AB0"/>
    <w:rsid w:val="007670F4"/>
    <w:rsid w:val="0077041C"/>
    <w:rsid w:val="00770435"/>
    <w:rsid w:val="00772724"/>
    <w:rsid w:val="007731FC"/>
    <w:rsid w:val="00773FB1"/>
    <w:rsid w:val="00776AAD"/>
    <w:rsid w:val="007774FD"/>
    <w:rsid w:val="00782610"/>
    <w:rsid w:val="00785238"/>
    <w:rsid w:val="00786912"/>
    <w:rsid w:val="00791BFE"/>
    <w:rsid w:val="00794945"/>
    <w:rsid w:val="007965DD"/>
    <w:rsid w:val="007978B6"/>
    <w:rsid w:val="007A0536"/>
    <w:rsid w:val="007A18C8"/>
    <w:rsid w:val="007A35CE"/>
    <w:rsid w:val="007A49EA"/>
    <w:rsid w:val="007A5260"/>
    <w:rsid w:val="007A5378"/>
    <w:rsid w:val="007A7768"/>
    <w:rsid w:val="007B268C"/>
    <w:rsid w:val="007B2AAE"/>
    <w:rsid w:val="007B3DDA"/>
    <w:rsid w:val="007C264D"/>
    <w:rsid w:val="007C3EAC"/>
    <w:rsid w:val="007C4880"/>
    <w:rsid w:val="007C4A58"/>
    <w:rsid w:val="007D2390"/>
    <w:rsid w:val="007D2803"/>
    <w:rsid w:val="007E0FAB"/>
    <w:rsid w:val="007E1DEC"/>
    <w:rsid w:val="007E7D93"/>
    <w:rsid w:val="007F11EC"/>
    <w:rsid w:val="007F1C57"/>
    <w:rsid w:val="007F1FA5"/>
    <w:rsid w:val="007F3B64"/>
    <w:rsid w:val="007F5853"/>
    <w:rsid w:val="007F629F"/>
    <w:rsid w:val="007F6541"/>
    <w:rsid w:val="007F6AEE"/>
    <w:rsid w:val="00803005"/>
    <w:rsid w:val="00807D6D"/>
    <w:rsid w:val="008118E5"/>
    <w:rsid w:val="00820DD4"/>
    <w:rsid w:val="00821501"/>
    <w:rsid w:val="008215E0"/>
    <w:rsid w:val="00821A00"/>
    <w:rsid w:val="00823914"/>
    <w:rsid w:val="00823E3C"/>
    <w:rsid w:val="008245AA"/>
    <w:rsid w:val="00824639"/>
    <w:rsid w:val="0082477D"/>
    <w:rsid w:val="00824ACB"/>
    <w:rsid w:val="00825CC5"/>
    <w:rsid w:val="008330F2"/>
    <w:rsid w:val="00833AB3"/>
    <w:rsid w:val="00835707"/>
    <w:rsid w:val="00836372"/>
    <w:rsid w:val="0083696C"/>
    <w:rsid w:val="00836BFB"/>
    <w:rsid w:val="00841827"/>
    <w:rsid w:val="00843303"/>
    <w:rsid w:val="00845837"/>
    <w:rsid w:val="0084596D"/>
    <w:rsid w:val="00847998"/>
    <w:rsid w:val="00850711"/>
    <w:rsid w:val="00851E71"/>
    <w:rsid w:val="0085396D"/>
    <w:rsid w:val="00854096"/>
    <w:rsid w:val="00854F3A"/>
    <w:rsid w:val="00855438"/>
    <w:rsid w:val="00856972"/>
    <w:rsid w:val="00857B9E"/>
    <w:rsid w:val="00857D32"/>
    <w:rsid w:val="0086012B"/>
    <w:rsid w:val="00860D49"/>
    <w:rsid w:val="00861A0E"/>
    <w:rsid w:val="00861BB5"/>
    <w:rsid w:val="00863012"/>
    <w:rsid w:val="00863FA5"/>
    <w:rsid w:val="00866AC6"/>
    <w:rsid w:val="008704AE"/>
    <w:rsid w:val="00870A0C"/>
    <w:rsid w:val="00870C92"/>
    <w:rsid w:val="00871423"/>
    <w:rsid w:val="008725A3"/>
    <w:rsid w:val="0087308D"/>
    <w:rsid w:val="008746F4"/>
    <w:rsid w:val="00874CB1"/>
    <w:rsid w:val="00875289"/>
    <w:rsid w:val="008773DF"/>
    <w:rsid w:val="00880681"/>
    <w:rsid w:val="0088365E"/>
    <w:rsid w:val="00883A2E"/>
    <w:rsid w:val="00894B93"/>
    <w:rsid w:val="00896A34"/>
    <w:rsid w:val="00897A62"/>
    <w:rsid w:val="008A0A95"/>
    <w:rsid w:val="008A59C5"/>
    <w:rsid w:val="008A74A6"/>
    <w:rsid w:val="008A74FE"/>
    <w:rsid w:val="008B1DA9"/>
    <w:rsid w:val="008B274F"/>
    <w:rsid w:val="008B6DCF"/>
    <w:rsid w:val="008C0F45"/>
    <w:rsid w:val="008C24DD"/>
    <w:rsid w:val="008C566B"/>
    <w:rsid w:val="008D23DA"/>
    <w:rsid w:val="008D2E41"/>
    <w:rsid w:val="008D3C4B"/>
    <w:rsid w:val="008D6044"/>
    <w:rsid w:val="008D6964"/>
    <w:rsid w:val="008D6C78"/>
    <w:rsid w:val="008E0209"/>
    <w:rsid w:val="008E076C"/>
    <w:rsid w:val="008E0EF1"/>
    <w:rsid w:val="008E15F7"/>
    <w:rsid w:val="008E3945"/>
    <w:rsid w:val="008E420A"/>
    <w:rsid w:val="008E43A8"/>
    <w:rsid w:val="008E46AE"/>
    <w:rsid w:val="008E7062"/>
    <w:rsid w:val="008F44F6"/>
    <w:rsid w:val="008F6608"/>
    <w:rsid w:val="008F789E"/>
    <w:rsid w:val="00902D10"/>
    <w:rsid w:val="009119A3"/>
    <w:rsid w:val="00912337"/>
    <w:rsid w:val="00913A32"/>
    <w:rsid w:val="0091433C"/>
    <w:rsid w:val="00915416"/>
    <w:rsid w:val="00917063"/>
    <w:rsid w:val="00923648"/>
    <w:rsid w:val="009254C9"/>
    <w:rsid w:val="00925839"/>
    <w:rsid w:val="0092636C"/>
    <w:rsid w:val="009278FE"/>
    <w:rsid w:val="00930CA6"/>
    <w:rsid w:val="00936AD1"/>
    <w:rsid w:val="00937389"/>
    <w:rsid w:val="00937D1E"/>
    <w:rsid w:val="00940A4D"/>
    <w:rsid w:val="00941704"/>
    <w:rsid w:val="009434F3"/>
    <w:rsid w:val="009476CE"/>
    <w:rsid w:val="00951435"/>
    <w:rsid w:val="009521AF"/>
    <w:rsid w:val="009532E2"/>
    <w:rsid w:val="009545B9"/>
    <w:rsid w:val="009612CA"/>
    <w:rsid w:val="009619D3"/>
    <w:rsid w:val="009633FF"/>
    <w:rsid w:val="009639DF"/>
    <w:rsid w:val="00965B92"/>
    <w:rsid w:val="00967398"/>
    <w:rsid w:val="00971982"/>
    <w:rsid w:val="00973781"/>
    <w:rsid w:val="0097423F"/>
    <w:rsid w:val="009767BF"/>
    <w:rsid w:val="00977380"/>
    <w:rsid w:val="00977611"/>
    <w:rsid w:val="00980088"/>
    <w:rsid w:val="00980394"/>
    <w:rsid w:val="00980821"/>
    <w:rsid w:val="00986B5A"/>
    <w:rsid w:val="00991738"/>
    <w:rsid w:val="009918BF"/>
    <w:rsid w:val="00995E56"/>
    <w:rsid w:val="00996240"/>
    <w:rsid w:val="00996D4B"/>
    <w:rsid w:val="009A10F3"/>
    <w:rsid w:val="009A3572"/>
    <w:rsid w:val="009A58EE"/>
    <w:rsid w:val="009A6F83"/>
    <w:rsid w:val="009A746A"/>
    <w:rsid w:val="009B112E"/>
    <w:rsid w:val="009B1E81"/>
    <w:rsid w:val="009B24C9"/>
    <w:rsid w:val="009B2936"/>
    <w:rsid w:val="009B39EC"/>
    <w:rsid w:val="009B63F0"/>
    <w:rsid w:val="009C144E"/>
    <w:rsid w:val="009C258E"/>
    <w:rsid w:val="009C46E0"/>
    <w:rsid w:val="009C4AAA"/>
    <w:rsid w:val="009C4EA8"/>
    <w:rsid w:val="009C6148"/>
    <w:rsid w:val="009C76F4"/>
    <w:rsid w:val="009D42A4"/>
    <w:rsid w:val="009D4CD1"/>
    <w:rsid w:val="009D7CD4"/>
    <w:rsid w:val="009E13E1"/>
    <w:rsid w:val="009E268F"/>
    <w:rsid w:val="009E295C"/>
    <w:rsid w:val="009E4450"/>
    <w:rsid w:val="009E502A"/>
    <w:rsid w:val="009E77AF"/>
    <w:rsid w:val="009F3390"/>
    <w:rsid w:val="009F4E6D"/>
    <w:rsid w:val="009F6A1B"/>
    <w:rsid w:val="009F7443"/>
    <w:rsid w:val="00A0439E"/>
    <w:rsid w:val="00A054DE"/>
    <w:rsid w:val="00A06380"/>
    <w:rsid w:val="00A20090"/>
    <w:rsid w:val="00A213E0"/>
    <w:rsid w:val="00A21B37"/>
    <w:rsid w:val="00A2394B"/>
    <w:rsid w:val="00A24BAD"/>
    <w:rsid w:val="00A251A4"/>
    <w:rsid w:val="00A263B2"/>
    <w:rsid w:val="00A310C5"/>
    <w:rsid w:val="00A32089"/>
    <w:rsid w:val="00A32B00"/>
    <w:rsid w:val="00A353C1"/>
    <w:rsid w:val="00A42B2D"/>
    <w:rsid w:val="00A42DA2"/>
    <w:rsid w:val="00A45BE5"/>
    <w:rsid w:val="00A4753C"/>
    <w:rsid w:val="00A512C1"/>
    <w:rsid w:val="00A518C7"/>
    <w:rsid w:val="00A52C06"/>
    <w:rsid w:val="00A52E37"/>
    <w:rsid w:val="00A556E9"/>
    <w:rsid w:val="00A56699"/>
    <w:rsid w:val="00A56973"/>
    <w:rsid w:val="00A570B5"/>
    <w:rsid w:val="00A6421E"/>
    <w:rsid w:val="00A664FF"/>
    <w:rsid w:val="00A67082"/>
    <w:rsid w:val="00A67828"/>
    <w:rsid w:val="00A735C9"/>
    <w:rsid w:val="00A74C19"/>
    <w:rsid w:val="00A753C3"/>
    <w:rsid w:val="00A75EE1"/>
    <w:rsid w:val="00A80E43"/>
    <w:rsid w:val="00A811A1"/>
    <w:rsid w:val="00A8228F"/>
    <w:rsid w:val="00A825DA"/>
    <w:rsid w:val="00A82C8C"/>
    <w:rsid w:val="00A8323A"/>
    <w:rsid w:val="00A8400E"/>
    <w:rsid w:val="00A84CC9"/>
    <w:rsid w:val="00A85435"/>
    <w:rsid w:val="00A87534"/>
    <w:rsid w:val="00A92E25"/>
    <w:rsid w:val="00AA27E4"/>
    <w:rsid w:val="00AA2B6A"/>
    <w:rsid w:val="00AA2DCF"/>
    <w:rsid w:val="00AA4AE0"/>
    <w:rsid w:val="00AA4D9A"/>
    <w:rsid w:val="00AA7FD5"/>
    <w:rsid w:val="00AB00A4"/>
    <w:rsid w:val="00AB12F5"/>
    <w:rsid w:val="00AB43FE"/>
    <w:rsid w:val="00AB5891"/>
    <w:rsid w:val="00AC003C"/>
    <w:rsid w:val="00AC15BB"/>
    <w:rsid w:val="00AC1A29"/>
    <w:rsid w:val="00AC3344"/>
    <w:rsid w:val="00AC597C"/>
    <w:rsid w:val="00AC6AEC"/>
    <w:rsid w:val="00AC721B"/>
    <w:rsid w:val="00AC7767"/>
    <w:rsid w:val="00AD0B1A"/>
    <w:rsid w:val="00AD17D5"/>
    <w:rsid w:val="00AD6C27"/>
    <w:rsid w:val="00AE17C4"/>
    <w:rsid w:val="00AE41F0"/>
    <w:rsid w:val="00AE521E"/>
    <w:rsid w:val="00AE565E"/>
    <w:rsid w:val="00AE5C39"/>
    <w:rsid w:val="00AE6644"/>
    <w:rsid w:val="00AE6EE7"/>
    <w:rsid w:val="00AF2169"/>
    <w:rsid w:val="00AF2969"/>
    <w:rsid w:val="00AF34E4"/>
    <w:rsid w:val="00AF4C3F"/>
    <w:rsid w:val="00AF5AE5"/>
    <w:rsid w:val="00AF767D"/>
    <w:rsid w:val="00AF7A1B"/>
    <w:rsid w:val="00B00C0A"/>
    <w:rsid w:val="00B014F6"/>
    <w:rsid w:val="00B01C21"/>
    <w:rsid w:val="00B02221"/>
    <w:rsid w:val="00B03A8E"/>
    <w:rsid w:val="00B0499D"/>
    <w:rsid w:val="00B04B7E"/>
    <w:rsid w:val="00B04BE1"/>
    <w:rsid w:val="00B04DFF"/>
    <w:rsid w:val="00B0567E"/>
    <w:rsid w:val="00B107D4"/>
    <w:rsid w:val="00B11B3C"/>
    <w:rsid w:val="00B135D2"/>
    <w:rsid w:val="00B161AC"/>
    <w:rsid w:val="00B17476"/>
    <w:rsid w:val="00B177C6"/>
    <w:rsid w:val="00B1787A"/>
    <w:rsid w:val="00B209FD"/>
    <w:rsid w:val="00B23E8C"/>
    <w:rsid w:val="00B24563"/>
    <w:rsid w:val="00B26E6C"/>
    <w:rsid w:val="00B32BFA"/>
    <w:rsid w:val="00B40125"/>
    <w:rsid w:val="00B41706"/>
    <w:rsid w:val="00B429C6"/>
    <w:rsid w:val="00B448A3"/>
    <w:rsid w:val="00B45387"/>
    <w:rsid w:val="00B46E30"/>
    <w:rsid w:val="00B50274"/>
    <w:rsid w:val="00B50A3E"/>
    <w:rsid w:val="00B51432"/>
    <w:rsid w:val="00B55F1D"/>
    <w:rsid w:val="00B6592C"/>
    <w:rsid w:val="00B66163"/>
    <w:rsid w:val="00B72CC0"/>
    <w:rsid w:val="00B72EFA"/>
    <w:rsid w:val="00B73A91"/>
    <w:rsid w:val="00B76466"/>
    <w:rsid w:val="00B7728C"/>
    <w:rsid w:val="00B7792B"/>
    <w:rsid w:val="00B81DC5"/>
    <w:rsid w:val="00B82664"/>
    <w:rsid w:val="00B83AC7"/>
    <w:rsid w:val="00B852EB"/>
    <w:rsid w:val="00B87454"/>
    <w:rsid w:val="00B87C96"/>
    <w:rsid w:val="00B87EB8"/>
    <w:rsid w:val="00B90FCC"/>
    <w:rsid w:val="00B964DF"/>
    <w:rsid w:val="00BA0CEA"/>
    <w:rsid w:val="00BA0DA0"/>
    <w:rsid w:val="00BA1009"/>
    <w:rsid w:val="00BA1D2A"/>
    <w:rsid w:val="00BA378B"/>
    <w:rsid w:val="00BA5B64"/>
    <w:rsid w:val="00BA5E42"/>
    <w:rsid w:val="00BB195E"/>
    <w:rsid w:val="00BB58C5"/>
    <w:rsid w:val="00BB5ECF"/>
    <w:rsid w:val="00BB6042"/>
    <w:rsid w:val="00BB7E57"/>
    <w:rsid w:val="00BC2A26"/>
    <w:rsid w:val="00BC5935"/>
    <w:rsid w:val="00BC5A03"/>
    <w:rsid w:val="00BD163C"/>
    <w:rsid w:val="00BD417D"/>
    <w:rsid w:val="00BD42D4"/>
    <w:rsid w:val="00BD4F13"/>
    <w:rsid w:val="00BD5DBA"/>
    <w:rsid w:val="00BE0F2E"/>
    <w:rsid w:val="00BE28CE"/>
    <w:rsid w:val="00BE4653"/>
    <w:rsid w:val="00BE548B"/>
    <w:rsid w:val="00BE5A45"/>
    <w:rsid w:val="00BE6C87"/>
    <w:rsid w:val="00BF2689"/>
    <w:rsid w:val="00BF3603"/>
    <w:rsid w:val="00C0082E"/>
    <w:rsid w:val="00C020F1"/>
    <w:rsid w:val="00C03C4B"/>
    <w:rsid w:val="00C04F69"/>
    <w:rsid w:val="00C050B4"/>
    <w:rsid w:val="00C05458"/>
    <w:rsid w:val="00C05706"/>
    <w:rsid w:val="00C06EB6"/>
    <w:rsid w:val="00C11705"/>
    <w:rsid w:val="00C1170C"/>
    <w:rsid w:val="00C157F7"/>
    <w:rsid w:val="00C15C38"/>
    <w:rsid w:val="00C178B6"/>
    <w:rsid w:val="00C1790D"/>
    <w:rsid w:val="00C17EEB"/>
    <w:rsid w:val="00C274A7"/>
    <w:rsid w:val="00C33730"/>
    <w:rsid w:val="00C34CF3"/>
    <w:rsid w:val="00C3671B"/>
    <w:rsid w:val="00C37DFE"/>
    <w:rsid w:val="00C40D07"/>
    <w:rsid w:val="00C42123"/>
    <w:rsid w:val="00C42522"/>
    <w:rsid w:val="00C4363B"/>
    <w:rsid w:val="00C46CD6"/>
    <w:rsid w:val="00C474EB"/>
    <w:rsid w:val="00C52988"/>
    <w:rsid w:val="00C55445"/>
    <w:rsid w:val="00C559DE"/>
    <w:rsid w:val="00C55EC3"/>
    <w:rsid w:val="00C57E7F"/>
    <w:rsid w:val="00C612A6"/>
    <w:rsid w:val="00C61F0E"/>
    <w:rsid w:val="00C62E38"/>
    <w:rsid w:val="00C659D5"/>
    <w:rsid w:val="00C70049"/>
    <w:rsid w:val="00C716AB"/>
    <w:rsid w:val="00C7196E"/>
    <w:rsid w:val="00C736B3"/>
    <w:rsid w:val="00C76196"/>
    <w:rsid w:val="00C82368"/>
    <w:rsid w:val="00C823BE"/>
    <w:rsid w:val="00C82632"/>
    <w:rsid w:val="00C82749"/>
    <w:rsid w:val="00C85A79"/>
    <w:rsid w:val="00C875C6"/>
    <w:rsid w:val="00C877E6"/>
    <w:rsid w:val="00C9038F"/>
    <w:rsid w:val="00C91E74"/>
    <w:rsid w:val="00C92535"/>
    <w:rsid w:val="00C93214"/>
    <w:rsid w:val="00C9402E"/>
    <w:rsid w:val="00C94041"/>
    <w:rsid w:val="00CA15E0"/>
    <w:rsid w:val="00CA4518"/>
    <w:rsid w:val="00CA6055"/>
    <w:rsid w:val="00CB140F"/>
    <w:rsid w:val="00CB1CBB"/>
    <w:rsid w:val="00CB1EA2"/>
    <w:rsid w:val="00CB36CB"/>
    <w:rsid w:val="00CB4793"/>
    <w:rsid w:val="00CB6F1D"/>
    <w:rsid w:val="00CC2526"/>
    <w:rsid w:val="00CC314F"/>
    <w:rsid w:val="00CC5DD4"/>
    <w:rsid w:val="00CC6C31"/>
    <w:rsid w:val="00CC6CA6"/>
    <w:rsid w:val="00CC7849"/>
    <w:rsid w:val="00CD0056"/>
    <w:rsid w:val="00CD4153"/>
    <w:rsid w:val="00CD4EA6"/>
    <w:rsid w:val="00CE15D8"/>
    <w:rsid w:val="00CE1B06"/>
    <w:rsid w:val="00CE2B93"/>
    <w:rsid w:val="00CF120E"/>
    <w:rsid w:val="00CF32C3"/>
    <w:rsid w:val="00CF620E"/>
    <w:rsid w:val="00CF7F99"/>
    <w:rsid w:val="00D003D8"/>
    <w:rsid w:val="00D01B3F"/>
    <w:rsid w:val="00D01EA6"/>
    <w:rsid w:val="00D05E4E"/>
    <w:rsid w:val="00D07367"/>
    <w:rsid w:val="00D101EC"/>
    <w:rsid w:val="00D10F47"/>
    <w:rsid w:val="00D1223B"/>
    <w:rsid w:val="00D135F4"/>
    <w:rsid w:val="00D145E8"/>
    <w:rsid w:val="00D146A0"/>
    <w:rsid w:val="00D169BD"/>
    <w:rsid w:val="00D17FA5"/>
    <w:rsid w:val="00D20EAA"/>
    <w:rsid w:val="00D20F56"/>
    <w:rsid w:val="00D218F1"/>
    <w:rsid w:val="00D21CE0"/>
    <w:rsid w:val="00D24824"/>
    <w:rsid w:val="00D257A4"/>
    <w:rsid w:val="00D27D58"/>
    <w:rsid w:val="00D34100"/>
    <w:rsid w:val="00D35508"/>
    <w:rsid w:val="00D35D35"/>
    <w:rsid w:val="00D36DA6"/>
    <w:rsid w:val="00D37524"/>
    <w:rsid w:val="00D37BD9"/>
    <w:rsid w:val="00D408CE"/>
    <w:rsid w:val="00D40BE4"/>
    <w:rsid w:val="00D412E9"/>
    <w:rsid w:val="00D4166D"/>
    <w:rsid w:val="00D421C4"/>
    <w:rsid w:val="00D43051"/>
    <w:rsid w:val="00D43863"/>
    <w:rsid w:val="00D5469D"/>
    <w:rsid w:val="00D54E56"/>
    <w:rsid w:val="00D54EEE"/>
    <w:rsid w:val="00D564F5"/>
    <w:rsid w:val="00D57CCD"/>
    <w:rsid w:val="00D57F73"/>
    <w:rsid w:val="00D604D5"/>
    <w:rsid w:val="00D63EE6"/>
    <w:rsid w:val="00D66343"/>
    <w:rsid w:val="00D674D7"/>
    <w:rsid w:val="00D70C5D"/>
    <w:rsid w:val="00D71659"/>
    <w:rsid w:val="00D71FFC"/>
    <w:rsid w:val="00D7374E"/>
    <w:rsid w:val="00D73B8C"/>
    <w:rsid w:val="00D74564"/>
    <w:rsid w:val="00D757B1"/>
    <w:rsid w:val="00D75A5F"/>
    <w:rsid w:val="00D75E66"/>
    <w:rsid w:val="00D7601B"/>
    <w:rsid w:val="00D76102"/>
    <w:rsid w:val="00D7658B"/>
    <w:rsid w:val="00D76604"/>
    <w:rsid w:val="00D77418"/>
    <w:rsid w:val="00D82C5F"/>
    <w:rsid w:val="00D8484E"/>
    <w:rsid w:val="00D864A1"/>
    <w:rsid w:val="00D876ED"/>
    <w:rsid w:val="00D87882"/>
    <w:rsid w:val="00D92587"/>
    <w:rsid w:val="00D92EC4"/>
    <w:rsid w:val="00D951B2"/>
    <w:rsid w:val="00DA1879"/>
    <w:rsid w:val="00DA24BB"/>
    <w:rsid w:val="00DA2929"/>
    <w:rsid w:val="00DA37FB"/>
    <w:rsid w:val="00DA42E2"/>
    <w:rsid w:val="00DA46B8"/>
    <w:rsid w:val="00DA49D6"/>
    <w:rsid w:val="00DA5AE4"/>
    <w:rsid w:val="00DA75AD"/>
    <w:rsid w:val="00DA7760"/>
    <w:rsid w:val="00DB782C"/>
    <w:rsid w:val="00DC2253"/>
    <w:rsid w:val="00DC2A5E"/>
    <w:rsid w:val="00DC2A78"/>
    <w:rsid w:val="00DC2E68"/>
    <w:rsid w:val="00DC59D5"/>
    <w:rsid w:val="00DD041D"/>
    <w:rsid w:val="00DD0F34"/>
    <w:rsid w:val="00DD10BF"/>
    <w:rsid w:val="00DD15E7"/>
    <w:rsid w:val="00DD22F7"/>
    <w:rsid w:val="00DD4DEF"/>
    <w:rsid w:val="00DD5A70"/>
    <w:rsid w:val="00DE3E2A"/>
    <w:rsid w:val="00DE448E"/>
    <w:rsid w:val="00DE4F8E"/>
    <w:rsid w:val="00DE6FDA"/>
    <w:rsid w:val="00DE782D"/>
    <w:rsid w:val="00DF3B6F"/>
    <w:rsid w:val="00DF3F0C"/>
    <w:rsid w:val="00DF4D56"/>
    <w:rsid w:val="00DF64D0"/>
    <w:rsid w:val="00E04FD5"/>
    <w:rsid w:val="00E11EC9"/>
    <w:rsid w:val="00E17845"/>
    <w:rsid w:val="00E2033E"/>
    <w:rsid w:val="00E203B0"/>
    <w:rsid w:val="00E203B4"/>
    <w:rsid w:val="00E20A40"/>
    <w:rsid w:val="00E20BFE"/>
    <w:rsid w:val="00E21A7D"/>
    <w:rsid w:val="00E21AEB"/>
    <w:rsid w:val="00E2211A"/>
    <w:rsid w:val="00E24C68"/>
    <w:rsid w:val="00E24F45"/>
    <w:rsid w:val="00E3280D"/>
    <w:rsid w:val="00E32925"/>
    <w:rsid w:val="00E361B0"/>
    <w:rsid w:val="00E369DC"/>
    <w:rsid w:val="00E3760B"/>
    <w:rsid w:val="00E40B82"/>
    <w:rsid w:val="00E42489"/>
    <w:rsid w:val="00E4290A"/>
    <w:rsid w:val="00E434A0"/>
    <w:rsid w:val="00E43EC6"/>
    <w:rsid w:val="00E47C72"/>
    <w:rsid w:val="00E5170E"/>
    <w:rsid w:val="00E52325"/>
    <w:rsid w:val="00E52909"/>
    <w:rsid w:val="00E548C0"/>
    <w:rsid w:val="00E66700"/>
    <w:rsid w:val="00E6694B"/>
    <w:rsid w:val="00E719DA"/>
    <w:rsid w:val="00E71ED3"/>
    <w:rsid w:val="00E72581"/>
    <w:rsid w:val="00E72D2F"/>
    <w:rsid w:val="00E73725"/>
    <w:rsid w:val="00E7459E"/>
    <w:rsid w:val="00E80717"/>
    <w:rsid w:val="00E810AC"/>
    <w:rsid w:val="00E846CD"/>
    <w:rsid w:val="00E8491F"/>
    <w:rsid w:val="00E85447"/>
    <w:rsid w:val="00E8735F"/>
    <w:rsid w:val="00E8799B"/>
    <w:rsid w:val="00E87C42"/>
    <w:rsid w:val="00E97AE4"/>
    <w:rsid w:val="00EA090D"/>
    <w:rsid w:val="00EA204A"/>
    <w:rsid w:val="00EA4707"/>
    <w:rsid w:val="00EA6119"/>
    <w:rsid w:val="00EB0FCD"/>
    <w:rsid w:val="00EB255D"/>
    <w:rsid w:val="00EB269D"/>
    <w:rsid w:val="00EB322A"/>
    <w:rsid w:val="00EB6BA6"/>
    <w:rsid w:val="00EB73D3"/>
    <w:rsid w:val="00EB767F"/>
    <w:rsid w:val="00EB77A1"/>
    <w:rsid w:val="00EC058B"/>
    <w:rsid w:val="00EC0DF9"/>
    <w:rsid w:val="00EC10C5"/>
    <w:rsid w:val="00EC1142"/>
    <w:rsid w:val="00EC1D0E"/>
    <w:rsid w:val="00EC3147"/>
    <w:rsid w:val="00EC45FB"/>
    <w:rsid w:val="00EC6E45"/>
    <w:rsid w:val="00EC7491"/>
    <w:rsid w:val="00EC74FB"/>
    <w:rsid w:val="00ED136B"/>
    <w:rsid w:val="00ED144D"/>
    <w:rsid w:val="00ED2C90"/>
    <w:rsid w:val="00ED341C"/>
    <w:rsid w:val="00ED4244"/>
    <w:rsid w:val="00ED6226"/>
    <w:rsid w:val="00ED64A9"/>
    <w:rsid w:val="00ED7432"/>
    <w:rsid w:val="00EE0560"/>
    <w:rsid w:val="00EE3476"/>
    <w:rsid w:val="00EE445E"/>
    <w:rsid w:val="00EE6FD2"/>
    <w:rsid w:val="00EF314B"/>
    <w:rsid w:val="00EF335B"/>
    <w:rsid w:val="00EF4F6C"/>
    <w:rsid w:val="00EF5188"/>
    <w:rsid w:val="00EF53F1"/>
    <w:rsid w:val="00EF55AD"/>
    <w:rsid w:val="00EF669F"/>
    <w:rsid w:val="00EF7F99"/>
    <w:rsid w:val="00F053D3"/>
    <w:rsid w:val="00F0609B"/>
    <w:rsid w:val="00F06853"/>
    <w:rsid w:val="00F078FC"/>
    <w:rsid w:val="00F11C6A"/>
    <w:rsid w:val="00F15797"/>
    <w:rsid w:val="00F17618"/>
    <w:rsid w:val="00F20271"/>
    <w:rsid w:val="00F2053B"/>
    <w:rsid w:val="00F221B0"/>
    <w:rsid w:val="00F247D8"/>
    <w:rsid w:val="00F27501"/>
    <w:rsid w:val="00F277B9"/>
    <w:rsid w:val="00F31461"/>
    <w:rsid w:val="00F31940"/>
    <w:rsid w:val="00F31A5E"/>
    <w:rsid w:val="00F33CD0"/>
    <w:rsid w:val="00F34194"/>
    <w:rsid w:val="00F34815"/>
    <w:rsid w:val="00F3532E"/>
    <w:rsid w:val="00F410CC"/>
    <w:rsid w:val="00F419CA"/>
    <w:rsid w:val="00F4245F"/>
    <w:rsid w:val="00F54033"/>
    <w:rsid w:val="00F55587"/>
    <w:rsid w:val="00F55C99"/>
    <w:rsid w:val="00F56A60"/>
    <w:rsid w:val="00F56E2D"/>
    <w:rsid w:val="00F61364"/>
    <w:rsid w:val="00F622D1"/>
    <w:rsid w:val="00F6647C"/>
    <w:rsid w:val="00F70E26"/>
    <w:rsid w:val="00F71981"/>
    <w:rsid w:val="00F73C62"/>
    <w:rsid w:val="00F7407A"/>
    <w:rsid w:val="00F754C7"/>
    <w:rsid w:val="00F76AB5"/>
    <w:rsid w:val="00F7731F"/>
    <w:rsid w:val="00F83464"/>
    <w:rsid w:val="00F836FC"/>
    <w:rsid w:val="00F8457C"/>
    <w:rsid w:val="00F84FAE"/>
    <w:rsid w:val="00F86291"/>
    <w:rsid w:val="00F930D3"/>
    <w:rsid w:val="00F95223"/>
    <w:rsid w:val="00FA465C"/>
    <w:rsid w:val="00FA614D"/>
    <w:rsid w:val="00FA6D72"/>
    <w:rsid w:val="00FA6F39"/>
    <w:rsid w:val="00FB2D17"/>
    <w:rsid w:val="00FB2E83"/>
    <w:rsid w:val="00FB497A"/>
    <w:rsid w:val="00FB6396"/>
    <w:rsid w:val="00FB74DB"/>
    <w:rsid w:val="00FB76C1"/>
    <w:rsid w:val="00FC05F4"/>
    <w:rsid w:val="00FC0B95"/>
    <w:rsid w:val="00FC1172"/>
    <w:rsid w:val="00FC3637"/>
    <w:rsid w:val="00FC4674"/>
    <w:rsid w:val="00FC57EA"/>
    <w:rsid w:val="00FC5CD5"/>
    <w:rsid w:val="00FC7124"/>
    <w:rsid w:val="00FD17B6"/>
    <w:rsid w:val="00FD3869"/>
    <w:rsid w:val="00FD7809"/>
    <w:rsid w:val="00FD794F"/>
    <w:rsid w:val="00FE01E9"/>
    <w:rsid w:val="00FE30F2"/>
    <w:rsid w:val="00FF1231"/>
    <w:rsid w:val="00FF19CB"/>
    <w:rsid w:val="00FF2C2A"/>
    <w:rsid w:val="00FF2DC2"/>
    <w:rsid w:val="00FF3C7E"/>
    <w:rsid w:val="00FF42CF"/>
    <w:rsid w:val="00FF46F2"/>
    <w:rsid w:val="00FF4B94"/>
    <w:rsid w:val="00FF6828"/>
    <w:rsid w:val="010D78C7"/>
    <w:rsid w:val="01931DB8"/>
    <w:rsid w:val="02080AB4"/>
    <w:rsid w:val="038E05E4"/>
    <w:rsid w:val="03E833E2"/>
    <w:rsid w:val="040D1192"/>
    <w:rsid w:val="050723CE"/>
    <w:rsid w:val="05A92665"/>
    <w:rsid w:val="05B60E03"/>
    <w:rsid w:val="065751F3"/>
    <w:rsid w:val="070F2CCF"/>
    <w:rsid w:val="07CF4038"/>
    <w:rsid w:val="07FB1404"/>
    <w:rsid w:val="081D2FF5"/>
    <w:rsid w:val="085F0F7F"/>
    <w:rsid w:val="0897329D"/>
    <w:rsid w:val="0AFC10CB"/>
    <w:rsid w:val="0BD1588D"/>
    <w:rsid w:val="0C2B15D0"/>
    <w:rsid w:val="0C524D8A"/>
    <w:rsid w:val="0C571242"/>
    <w:rsid w:val="0CEB118D"/>
    <w:rsid w:val="0EDD2F05"/>
    <w:rsid w:val="0F293D6D"/>
    <w:rsid w:val="0F9D7A11"/>
    <w:rsid w:val="1079567F"/>
    <w:rsid w:val="12072EA1"/>
    <w:rsid w:val="13655A8D"/>
    <w:rsid w:val="13936861"/>
    <w:rsid w:val="13E345FD"/>
    <w:rsid w:val="13F75067"/>
    <w:rsid w:val="15AD52A1"/>
    <w:rsid w:val="1767588B"/>
    <w:rsid w:val="17D21B7E"/>
    <w:rsid w:val="187E2359"/>
    <w:rsid w:val="1969674C"/>
    <w:rsid w:val="1A46135C"/>
    <w:rsid w:val="1ABB087D"/>
    <w:rsid w:val="1BA03070"/>
    <w:rsid w:val="1BAC1B5E"/>
    <w:rsid w:val="1C05786F"/>
    <w:rsid w:val="1F2759A6"/>
    <w:rsid w:val="206E7A43"/>
    <w:rsid w:val="20BB11A5"/>
    <w:rsid w:val="20DB7CA6"/>
    <w:rsid w:val="2166554F"/>
    <w:rsid w:val="21AA36F4"/>
    <w:rsid w:val="22677169"/>
    <w:rsid w:val="23312FC3"/>
    <w:rsid w:val="2356072C"/>
    <w:rsid w:val="245A6622"/>
    <w:rsid w:val="24A0493A"/>
    <w:rsid w:val="27634177"/>
    <w:rsid w:val="27687735"/>
    <w:rsid w:val="27D0185E"/>
    <w:rsid w:val="28FD6A2D"/>
    <w:rsid w:val="298A0B02"/>
    <w:rsid w:val="2B0F5533"/>
    <w:rsid w:val="2B9C1892"/>
    <w:rsid w:val="2CC13AB2"/>
    <w:rsid w:val="2D822BE6"/>
    <w:rsid w:val="2E291159"/>
    <w:rsid w:val="2FD4378C"/>
    <w:rsid w:val="300C6E09"/>
    <w:rsid w:val="303F5B52"/>
    <w:rsid w:val="30CD1E9A"/>
    <w:rsid w:val="30D057F2"/>
    <w:rsid w:val="31615DAB"/>
    <w:rsid w:val="318F0210"/>
    <w:rsid w:val="32291B1E"/>
    <w:rsid w:val="32461637"/>
    <w:rsid w:val="331A081D"/>
    <w:rsid w:val="33C15F98"/>
    <w:rsid w:val="33CF46BF"/>
    <w:rsid w:val="34970462"/>
    <w:rsid w:val="35A55631"/>
    <w:rsid w:val="35BB3149"/>
    <w:rsid w:val="35D41F5E"/>
    <w:rsid w:val="35ED5087"/>
    <w:rsid w:val="365B7C60"/>
    <w:rsid w:val="37440F0A"/>
    <w:rsid w:val="37EA2378"/>
    <w:rsid w:val="381D7624"/>
    <w:rsid w:val="38C86491"/>
    <w:rsid w:val="39061733"/>
    <w:rsid w:val="39962F1F"/>
    <w:rsid w:val="3A766411"/>
    <w:rsid w:val="3AE63FA0"/>
    <w:rsid w:val="3D310476"/>
    <w:rsid w:val="3D415513"/>
    <w:rsid w:val="3DBD2F5B"/>
    <w:rsid w:val="3DE82198"/>
    <w:rsid w:val="3DF245B0"/>
    <w:rsid w:val="3ED862C8"/>
    <w:rsid w:val="3F1D7C59"/>
    <w:rsid w:val="41563B23"/>
    <w:rsid w:val="427C5B2B"/>
    <w:rsid w:val="437A468B"/>
    <w:rsid w:val="43E93ACC"/>
    <w:rsid w:val="449A27BA"/>
    <w:rsid w:val="449E3321"/>
    <w:rsid w:val="44A42997"/>
    <w:rsid w:val="44C63F3C"/>
    <w:rsid w:val="452A7273"/>
    <w:rsid w:val="47A51A59"/>
    <w:rsid w:val="47F65B00"/>
    <w:rsid w:val="48466AF0"/>
    <w:rsid w:val="484F3AB2"/>
    <w:rsid w:val="491A4480"/>
    <w:rsid w:val="4B137875"/>
    <w:rsid w:val="4C6D6F48"/>
    <w:rsid w:val="4C911150"/>
    <w:rsid w:val="4CD47F29"/>
    <w:rsid w:val="4D7001EC"/>
    <w:rsid w:val="4D775ABC"/>
    <w:rsid w:val="4E2515D4"/>
    <w:rsid w:val="4E7718A9"/>
    <w:rsid w:val="4E810B38"/>
    <w:rsid w:val="4EC44022"/>
    <w:rsid w:val="4F573F3A"/>
    <w:rsid w:val="4F5835F0"/>
    <w:rsid w:val="4F6F4D85"/>
    <w:rsid w:val="5326466C"/>
    <w:rsid w:val="53EF3875"/>
    <w:rsid w:val="553B1D2A"/>
    <w:rsid w:val="55597606"/>
    <w:rsid w:val="5596306C"/>
    <w:rsid w:val="564F1F29"/>
    <w:rsid w:val="57C2486C"/>
    <w:rsid w:val="5A600E20"/>
    <w:rsid w:val="5AB21A7A"/>
    <w:rsid w:val="5B5E1614"/>
    <w:rsid w:val="5BB51453"/>
    <w:rsid w:val="5BBF44F6"/>
    <w:rsid w:val="5BE06F83"/>
    <w:rsid w:val="5BF70087"/>
    <w:rsid w:val="5D052E31"/>
    <w:rsid w:val="5D3E7177"/>
    <w:rsid w:val="5D556339"/>
    <w:rsid w:val="5DA126A5"/>
    <w:rsid w:val="5F5D9DC4"/>
    <w:rsid w:val="5FB20544"/>
    <w:rsid w:val="60130D27"/>
    <w:rsid w:val="616F536E"/>
    <w:rsid w:val="62C118AA"/>
    <w:rsid w:val="62D94802"/>
    <w:rsid w:val="630514CF"/>
    <w:rsid w:val="637900A9"/>
    <w:rsid w:val="648E6412"/>
    <w:rsid w:val="64A11A3C"/>
    <w:rsid w:val="653A5A1F"/>
    <w:rsid w:val="657872E1"/>
    <w:rsid w:val="65E557F1"/>
    <w:rsid w:val="65E77D5D"/>
    <w:rsid w:val="65F62D52"/>
    <w:rsid w:val="66CF773B"/>
    <w:rsid w:val="67791C21"/>
    <w:rsid w:val="680C6B42"/>
    <w:rsid w:val="682C7077"/>
    <w:rsid w:val="686753FA"/>
    <w:rsid w:val="68F71883"/>
    <w:rsid w:val="69004F74"/>
    <w:rsid w:val="699A4CF5"/>
    <w:rsid w:val="69FF57DC"/>
    <w:rsid w:val="6A0C0A01"/>
    <w:rsid w:val="6B0A1A3F"/>
    <w:rsid w:val="6B8D36C3"/>
    <w:rsid w:val="6B9F03FA"/>
    <w:rsid w:val="6BA30D72"/>
    <w:rsid w:val="71FD7D12"/>
    <w:rsid w:val="73AB3C6F"/>
    <w:rsid w:val="74FE750A"/>
    <w:rsid w:val="763F182D"/>
    <w:rsid w:val="766E2CBE"/>
    <w:rsid w:val="76AB3227"/>
    <w:rsid w:val="772D6A43"/>
    <w:rsid w:val="773330BD"/>
    <w:rsid w:val="796830B0"/>
    <w:rsid w:val="7B2C7846"/>
    <w:rsid w:val="7BA41D67"/>
    <w:rsid w:val="7C240DD1"/>
    <w:rsid w:val="7E71317F"/>
    <w:rsid w:val="7E715839"/>
    <w:rsid w:val="7E8D4CAE"/>
    <w:rsid w:val="7EE55244"/>
    <w:rsid w:val="7EEA6238"/>
    <w:rsid w:val="7EF5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3B38B4"/>
  <w15:docId w15:val="{FDE29798-E58F-472A-8B72-1A61B94A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300" w:lineRule="auto"/>
      <w:jc w:val="both"/>
    </w:pPr>
    <w:rPr>
      <w:rFonts w:ascii="Arial" w:eastAsia="Times New Roman" w:hAnsi="Arial"/>
      <w:szCs w:val="24"/>
      <w:lang w:val="en-SG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spacing w:line="360" w:lineRule="auto"/>
      <w:ind w:right="-619"/>
      <w:outlineLvl w:val="0"/>
    </w:pPr>
    <w:rPr>
      <w:rFonts w:cs="Arial"/>
      <w:b/>
      <w: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ilvl w:val="1"/>
        <w:numId w:val="1"/>
      </w:numPr>
      <w:tabs>
        <w:tab w:val="clear" w:pos="567"/>
      </w:tabs>
      <w:spacing w:line="360" w:lineRule="auto"/>
      <w:ind w:left="562" w:hanging="562"/>
      <w:outlineLvl w:val="1"/>
    </w:pPr>
    <w:rPr>
      <w:rFonts w:cs="Arial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tabs>
        <w:tab w:val="clear" w:pos="709"/>
      </w:tabs>
      <w:spacing w:line="360" w:lineRule="auto"/>
      <w:ind w:left="706" w:hanging="706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tabs>
        <w:tab w:val="clear" w:pos="850"/>
      </w:tabs>
      <w:spacing w:line="360" w:lineRule="auto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Times New Roman" w:hAnsi="Times New Roman"/>
      <w:i/>
      <w:iC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360" w:lineRule="auto"/>
    </w:pPr>
    <w:rPr>
      <w:rFonts w:eastAsia="SimHei" w:cs="Aria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eastAsiaTheme="minorEastAsia"/>
      <w:lang w:val="en-US"/>
    </w:rPr>
  </w:style>
  <w:style w:type="paragraph" w:styleId="Subtitle">
    <w:name w:val="Subtitle"/>
    <w:basedOn w:val="Normal"/>
    <w:next w:val="Normal"/>
    <w:qFormat/>
    <w:pPr>
      <w:spacing w:before="160" w:after="160"/>
      <w:jc w:val="center"/>
    </w:pPr>
    <w:rPr>
      <w:b/>
    </w:rPr>
  </w:style>
  <w:style w:type="table" w:styleId="TableGrid">
    <w:name w:val="Table Grid"/>
    <w:basedOn w:val="TableNormal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ind w:leftChars="200" w:left="200" w:hangingChars="200" w:hanging="200"/>
    </w:pPr>
  </w:style>
  <w:style w:type="paragraph" w:styleId="Title">
    <w:name w:val="Title"/>
    <w:basedOn w:val="Normal"/>
    <w:next w:val="Normal"/>
    <w:qFormat/>
    <w:pPr>
      <w:jc w:val="center"/>
    </w:pPr>
    <w:rPr>
      <w:b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Times New Roman" w:hAnsi="Arial" w:cs="Arial"/>
      <w:b/>
      <w:szCs w:val="20"/>
      <w:u w:val="none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Times New Roman" w:hAnsi="Arial" w:cs="Arial"/>
      <w:b/>
      <w:caps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jc w:val="both"/>
    </w:pPr>
    <w:rPr>
      <w:rFonts w:ascii="Arial" w:hAnsi="Arial" w:cstheme="minorBidi"/>
      <w:szCs w:val="22"/>
    </w:rPr>
  </w:style>
  <w:style w:type="paragraph" w:customStyle="1" w:styleId="Style1">
    <w:name w:val="Style1"/>
    <w:basedOn w:val="NoSpacing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hAnsiTheme="minorHAnsi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inorHAnsi" w:hAnsiTheme="minorHAnsi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hAnsiTheme="minorHAnsi"/>
      <w:b/>
      <w:bCs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Revision1">
    <w:name w:val="Revision1"/>
    <w:hidden/>
    <w:uiPriority w:val="99"/>
    <w:semiHidden/>
    <w:qFormat/>
    <w:rPr>
      <w:rFonts w:eastAsia="Times New Roman"/>
      <w:sz w:val="24"/>
      <w:szCs w:val="24"/>
      <w:lang w:val="en-SG" w:eastAsia="zh-CN"/>
    </w:rPr>
  </w:style>
  <w:style w:type="paragraph" w:customStyle="1" w:styleId="Note1">
    <w:name w:val="Note 1"/>
    <w:basedOn w:val="BodyText"/>
    <w:qFormat/>
    <w:pPr>
      <w:numPr>
        <w:numId w:val="2"/>
      </w:numPr>
      <w:tabs>
        <w:tab w:val="clear" w:pos="1008"/>
        <w:tab w:val="left" w:pos="720"/>
        <w:tab w:val="left" w:pos="900"/>
      </w:tabs>
      <w:ind w:left="720" w:hanging="720"/>
    </w:pPr>
  </w:style>
  <w:style w:type="paragraph" w:customStyle="1" w:styleId="TableSpacer">
    <w:name w:val="Table Spacer"/>
    <w:basedOn w:val="BodyText"/>
    <w:qFormat/>
    <w:rPr>
      <w:sz w:val="16"/>
    </w:rPr>
  </w:style>
  <w:style w:type="paragraph" w:customStyle="1" w:styleId="TableHeading">
    <w:name w:val="Table Heading"/>
    <w:basedOn w:val="TableText"/>
    <w:qFormat/>
    <w:rPr>
      <w:rFonts w:ascii="Arial" w:hAnsi="Arial"/>
      <w:b/>
    </w:rPr>
  </w:style>
  <w:style w:type="paragraph" w:customStyle="1" w:styleId="TableText">
    <w:name w:val="Table Text"/>
    <w:qFormat/>
    <w:pPr>
      <w:spacing w:before="40" w:after="40"/>
    </w:pPr>
    <w:rPr>
      <w:rFonts w:eastAsia="Times New Roman"/>
    </w:rPr>
  </w:style>
  <w:style w:type="paragraph" w:customStyle="1" w:styleId="WPSOffice1">
    <w:name w:val="WPSOffice手动目录 1"/>
    <w:qFormat/>
    <w:rPr>
      <w:rFonts w:ascii="Arial" w:hAnsi="Arial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="Arial" w:hAnsi="Arial" w:cstheme="minorBidi"/>
    </w:rPr>
  </w:style>
  <w:style w:type="table" w:customStyle="1" w:styleId="Style22">
    <w:name w:val="_Style 22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221">
    <w:name w:val="_Style 221"/>
    <w:basedOn w:val="TableNormal"/>
    <w:qFormat/>
    <w:rsid w:val="00265458"/>
    <w:tblPr>
      <w:tblCellMar>
        <w:left w:w="0" w:type="dxa"/>
        <w:right w:w="0" w:type="dxa"/>
      </w:tblCellMar>
    </w:tblPr>
  </w:style>
  <w:style w:type="table" w:customStyle="1" w:styleId="Style2211">
    <w:name w:val="_Style 2211"/>
    <w:basedOn w:val="TableNormal"/>
    <w:qFormat/>
    <w:rsid w:val="00ED341C"/>
    <w:rPr>
      <w:rFonts w:eastAsia="Times New Roman"/>
    </w:rPr>
    <w:tblPr>
      <w:tblCellMar>
        <w:left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3A1878"/>
    <w:rPr>
      <w:rFonts w:ascii="Arial" w:eastAsia="Times New Roman" w:hAnsi="Arial"/>
      <w:szCs w:val="24"/>
      <w:lang w:val="en-SG" w:eastAsia="zh-CN"/>
    </w:rPr>
  </w:style>
  <w:style w:type="character" w:styleId="Hyperlink">
    <w:name w:val="Hyperlink"/>
    <w:basedOn w:val="DefaultParagraphFont"/>
    <w:uiPriority w:val="99"/>
    <w:unhideWhenUsed/>
    <w:rsid w:val="008D3C4B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65188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GridTable41">
    <w:name w:val="Grid Table 41"/>
    <w:basedOn w:val="TableNormal"/>
    <w:uiPriority w:val="49"/>
    <w:qFormat/>
    <w:rsid w:val="00497048"/>
    <w:rPr>
      <w:rFonts w:eastAsiaTheme="minorEastAsia"/>
      <w:sz w:val="22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81B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B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\xii\vytasom-doc\Software\SDD\SD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8F7FF3F105974094E8C55E27287D7C" ma:contentTypeVersion="16" ma:contentTypeDescription="Create a new document." ma:contentTypeScope="" ma:versionID="9a98f737d9200fa2cd9fe3dec95315ba">
  <xsd:schema xmlns:xsd="http://www.w3.org/2001/XMLSchema" xmlns:xs="http://www.w3.org/2001/XMLSchema" xmlns:p="http://schemas.microsoft.com/office/2006/metadata/properties" xmlns:ns2="c36519e7-f3a3-47ef-a8a4-6da076190247" xmlns:ns3="982bb764-4d29-4896-b491-a1e733a55f97" targetNamespace="http://schemas.microsoft.com/office/2006/metadata/properties" ma:root="true" ma:fieldsID="a0e98e04fd40302ece078c8b33b4547f" ns2:_="" ns3:_="">
    <xsd:import namespace="c36519e7-f3a3-47ef-a8a4-6da076190247"/>
    <xsd:import namespace="982bb764-4d29-4896-b491-a1e733a55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519e7-f3a3-47ef-a8a4-6da0761902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937c95e-251b-42ec-94ab-e4de642739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bb764-4d29-4896-b491-a1e733a55f9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5f77c02-a48a-4734-aaae-ce81c457ed6d}" ma:internalName="TaxCatchAll" ma:showField="CatchAllData" ma:web="982bb764-4d29-4896-b491-a1e733a55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2bb764-4d29-4896-b491-a1e733a55f97" xsi:nil="true"/>
    <lcf76f155ced4ddcb4097134ff3c332f xmlns="c36519e7-f3a3-47ef-a8a4-6da076190247">
      <Terms xmlns="http://schemas.microsoft.com/office/infopath/2007/PartnerControls"/>
    </lcf76f155ced4ddcb4097134ff3c332f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974CCE-FF37-459C-8D06-408D759B5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519e7-f3a3-47ef-a8a4-6da076190247"/>
    <ds:schemaRef ds:uri="982bb764-4d29-4896-b491-a1e733a55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7BF628-19EA-41F8-A5DA-D895DDCBF8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53D923-2417-495B-B6A8-2650A77D6389}">
  <ds:schemaRefs>
    <ds:schemaRef ds:uri="http://schemas.microsoft.com/office/2006/metadata/properties"/>
    <ds:schemaRef ds:uri="http://schemas.microsoft.com/office/infopath/2007/PartnerControls"/>
    <ds:schemaRef ds:uri="982bb764-4d29-4896-b491-a1e733a55f97"/>
    <ds:schemaRef ds:uri="c36519e7-f3a3-47ef-a8a4-6da076190247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247812B2-C344-C64E-A8A8-9FDDC2A5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SDD Template.dotx</Template>
  <TotalTime>249</TotalTime>
  <Pages>7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vyluu</dc:creator>
  <cp:lastModifiedBy>Thuan Duc</cp:lastModifiedBy>
  <cp:revision>207</cp:revision>
  <cp:lastPrinted>2023-04-05T16:03:00Z</cp:lastPrinted>
  <dcterms:created xsi:type="dcterms:W3CDTF">2022-11-25T07:47:00Z</dcterms:created>
  <dcterms:modified xsi:type="dcterms:W3CDTF">2023-04-08T05:22:00Z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0x010100F88F7FF3F105974094E8C55E27287D7C</vt:lpwstr>
  </property>
  <property fmtid="{D5CDD505-2E9C-101B-9397-08002B2CF9AE}" pid="3" name="MediaServiceImageTags">
    <vt:lpwstr/>
  </property>
  <property fmtid="{D5CDD505-2E9C-101B-9397-08002B2CF9AE}" pid="4" name="KSOProductBuildVer">
    <vt:lpwstr>1033-11.2.0.11440</vt:lpwstr>
  </property>
  <property fmtid="{D5CDD505-2E9C-101B-9397-08002B2CF9AE}" pid="5" name="ICV">
    <vt:lpwstr>81C0F56900244676B0094152F53FE09D</vt:lpwstr>
  </property>
  <property fmtid="{D5CDD505-2E9C-101B-9397-08002B2CF9AE}" pid="6" name="GrammarlyDocumentId">
    <vt:lpwstr>0883ee05c1df12842a4c2a1b48c28f70a28241df9209239e25c2b3e4ce7105b4</vt:lpwstr>
  </property>
</Properties>
</file>